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545"/>
        <w:gridCol w:w="3827"/>
        <w:gridCol w:w="1276"/>
        <w:gridCol w:w="1134"/>
      </w:tblGrid>
      <w:tr w:rsidR="005E07AD" w:rsidRPr="006F1BA9" w14:paraId="3BBCA2A4" w14:textId="77777777" w:rsidTr="00CF32FB">
        <w:trPr>
          <w:trHeight w:val="300"/>
        </w:trPr>
        <w:tc>
          <w:tcPr>
            <w:tcW w:w="354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5F1"/>
            <w:vAlign w:val="center"/>
            <w:hideMark/>
          </w:tcPr>
          <w:p w14:paraId="0E06626D" w14:textId="66763018" w:rsidR="005E07AD" w:rsidRPr="006F1BA9" w:rsidRDefault="00563D4E" w:rsidP="00455C92">
            <w:pPr>
              <w:jc w:val="center"/>
              <w:rPr>
                <w:rFonts w:cs="Arial"/>
                <w:b/>
                <w:bCs/>
                <w:i/>
                <w:iCs/>
                <w:color w:val="000080"/>
                <w:sz w:val="22"/>
              </w:rPr>
            </w:pPr>
            <w:r>
              <w:rPr>
                <w:rFonts w:cs="Arial"/>
                <w:b/>
                <w:bCs/>
                <w:i/>
                <w:iCs/>
                <w:color w:val="000080"/>
                <w:sz w:val="22"/>
                <w:lang w:val="en-US"/>
              </w:rPr>
              <w:t>{{</w:t>
            </w:r>
            <w:proofErr w:type="spellStart"/>
            <w:r>
              <w:rPr>
                <w:rFonts w:cs="Arial"/>
                <w:b/>
                <w:bCs/>
                <w:i/>
                <w:iCs/>
                <w:color w:val="000080"/>
                <w:sz w:val="22"/>
                <w:lang w:val="en-US"/>
              </w:rPr>
              <w:t>auditkompaniya</w:t>
            </w:r>
            <w:proofErr w:type="spellEnd"/>
            <w:r>
              <w:rPr>
                <w:rFonts w:cs="Arial"/>
                <w:b/>
                <w:bCs/>
                <w:i/>
                <w:iCs/>
                <w:color w:val="000080"/>
                <w:sz w:val="22"/>
                <w:lang w:val="en-US"/>
              </w:rPr>
              <w:t>}}</w:t>
            </w:r>
          </w:p>
        </w:tc>
        <w:tc>
          <w:tcPr>
            <w:tcW w:w="382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14:paraId="25FABA9A" w14:textId="77777777" w:rsidR="005E07AD" w:rsidRPr="00A965C8" w:rsidRDefault="00480379" w:rsidP="00BC04AF">
            <w:pPr>
              <w:jc w:val="center"/>
              <w:rPr>
                <w:rFonts w:cs="Arial"/>
                <w:b/>
                <w:bCs/>
                <w:i/>
                <w:iCs/>
                <w:sz w:val="22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sz w:val="22"/>
                <w:lang w:val="en-US"/>
              </w:rPr>
              <w:t>{{name}}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1ED578F8" w14:textId="77777777" w:rsidR="005E07AD" w:rsidRPr="006F1BA9" w:rsidRDefault="005E07AD" w:rsidP="00BC04AF">
            <w:pPr>
              <w:jc w:val="center"/>
              <w:rPr>
                <w:rFonts w:cs="Arial"/>
                <w:b/>
                <w:bCs/>
              </w:rPr>
            </w:pPr>
            <w:proofErr w:type="spellStart"/>
            <w:r w:rsidRPr="006F1BA9">
              <w:rPr>
                <w:rFonts w:cs="Arial"/>
                <w:b/>
                <w:bCs/>
              </w:rPr>
              <w:t>Индекс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7E8E7F75" w14:textId="77777777" w:rsidR="005E07AD" w:rsidRPr="00327FE8" w:rsidRDefault="00327FE8" w:rsidP="00826493">
            <w:pPr>
              <w:jc w:val="center"/>
              <w:rPr>
                <w:rFonts w:cs="Arial"/>
                <w:b/>
                <w:bCs/>
                <w:color w:val="0000FF"/>
                <w:lang w:val="ru-RU"/>
              </w:rPr>
            </w:pPr>
            <w:r w:rsidRPr="00826493">
              <w:rPr>
                <w:rFonts w:cs="Arial"/>
                <w:b/>
                <w:bCs/>
                <w:color w:val="0000FF"/>
                <w:lang w:val="ru-RU"/>
              </w:rPr>
              <w:t xml:space="preserve">А </w:t>
            </w:r>
            <w:r w:rsidR="00826493" w:rsidRPr="00826493">
              <w:rPr>
                <w:rFonts w:cs="Arial"/>
                <w:b/>
                <w:bCs/>
                <w:color w:val="0000FF"/>
                <w:lang w:val="ru-RU"/>
              </w:rPr>
              <w:t>2</w:t>
            </w:r>
          </w:p>
        </w:tc>
      </w:tr>
      <w:tr w:rsidR="005E07AD" w:rsidRPr="006F1BA9" w14:paraId="3811E6A1" w14:textId="77777777" w:rsidTr="00CF32FB">
        <w:trPr>
          <w:trHeight w:val="300"/>
        </w:trPr>
        <w:tc>
          <w:tcPr>
            <w:tcW w:w="354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84039" w14:textId="77777777" w:rsidR="005E07AD" w:rsidRPr="006F1BA9" w:rsidRDefault="005E07AD" w:rsidP="00BC04AF">
            <w:pPr>
              <w:rPr>
                <w:rFonts w:cs="Arial"/>
                <w:b/>
                <w:bCs/>
                <w:i/>
                <w:iCs/>
                <w:color w:val="000080"/>
              </w:rPr>
            </w:pPr>
          </w:p>
        </w:tc>
        <w:tc>
          <w:tcPr>
            <w:tcW w:w="382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4B1F6" w14:textId="77777777" w:rsidR="005E07AD" w:rsidRPr="006F1BA9" w:rsidRDefault="005E07AD" w:rsidP="00BC04AF">
            <w:pPr>
              <w:rPr>
                <w:rFonts w:cs="Arial"/>
                <w:b/>
                <w:bCs/>
                <w:i/>
                <w:i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36ABE962" w14:textId="77777777" w:rsidR="005E07AD" w:rsidRPr="00327FE8" w:rsidRDefault="00327FE8" w:rsidP="00BC04AF">
            <w:pPr>
              <w:jc w:val="center"/>
              <w:rPr>
                <w:rFonts w:cs="Arial"/>
                <w:b/>
                <w:bCs/>
                <w:lang w:val="ru-RU"/>
              </w:rPr>
            </w:pPr>
            <w:r>
              <w:rPr>
                <w:rFonts w:cs="Arial"/>
                <w:b/>
                <w:bCs/>
                <w:lang w:val="ru-RU"/>
              </w:rPr>
              <w:t>Лист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14:paraId="7C252539" w14:textId="77777777" w:rsidR="005E07AD" w:rsidRPr="00327FE8" w:rsidRDefault="00327FE8" w:rsidP="00BC04AF">
            <w:pPr>
              <w:jc w:val="center"/>
              <w:rPr>
                <w:rFonts w:cs="Arial"/>
                <w:b/>
                <w:bCs/>
                <w:lang w:val="ru-RU"/>
              </w:rPr>
            </w:pPr>
            <w:r>
              <w:rPr>
                <w:rFonts w:cs="Arial"/>
                <w:b/>
                <w:bCs/>
                <w:lang w:val="ru-RU"/>
              </w:rPr>
              <w:t>1 / 1</w:t>
            </w:r>
          </w:p>
        </w:tc>
      </w:tr>
      <w:tr w:rsidR="00E26DC0" w:rsidRPr="006F1BA9" w14:paraId="118DE5A8" w14:textId="77777777" w:rsidTr="00CF32FB">
        <w:trPr>
          <w:trHeight w:val="641"/>
        </w:trPr>
        <w:tc>
          <w:tcPr>
            <w:tcW w:w="35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DBE5F1"/>
            <w:noWrap/>
            <w:vAlign w:val="center"/>
            <w:hideMark/>
          </w:tcPr>
          <w:p w14:paraId="21C9901F" w14:textId="77777777" w:rsidR="00E26DC0" w:rsidRPr="006F1BA9" w:rsidRDefault="00E26DC0" w:rsidP="00BC04AF">
            <w:pPr>
              <w:jc w:val="center"/>
              <w:rPr>
                <w:rFonts w:cs="Arial"/>
                <w:b/>
                <w:bCs/>
              </w:rPr>
            </w:pPr>
            <w:proofErr w:type="spellStart"/>
            <w:r w:rsidRPr="006F1BA9">
              <w:rPr>
                <w:rFonts w:cs="Arial"/>
                <w:b/>
                <w:bCs/>
              </w:rPr>
              <w:t>Договор</w:t>
            </w:r>
            <w:proofErr w:type="spellEnd"/>
            <w:r w:rsidRPr="006F1BA9">
              <w:rPr>
                <w:rFonts w:cs="Arial"/>
                <w:b/>
                <w:bCs/>
              </w:rPr>
              <w:t xml:space="preserve"> №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14:paraId="15DB1A55" w14:textId="77068EDA" w:rsidR="00E26DC0" w:rsidRPr="006F1BA9" w:rsidRDefault="00E26DC0" w:rsidP="00732A14">
            <w:pPr>
              <w:jc w:val="center"/>
              <w:rPr>
                <w:rFonts w:cs="Arial"/>
                <w:b/>
                <w:bCs/>
              </w:rPr>
            </w:pPr>
            <w:proofErr w:type="spellStart"/>
            <w:r w:rsidRPr="006F1BA9">
              <w:rPr>
                <w:rFonts w:cs="Arial"/>
                <w:b/>
                <w:bCs/>
              </w:rPr>
              <w:t>Проверяемый</w:t>
            </w:r>
            <w:proofErr w:type="spellEnd"/>
            <w:r w:rsidRPr="006F1BA9">
              <w:rPr>
                <w:rFonts w:cs="Arial"/>
                <w:b/>
                <w:bCs/>
              </w:rPr>
              <w:t xml:space="preserve"> </w:t>
            </w:r>
            <w:proofErr w:type="spellStart"/>
            <w:r w:rsidRPr="006F1BA9">
              <w:rPr>
                <w:rFonts w:cs="Arial"/>
                <w:b/>
                <w:bCs/>
              </w:rPr>
              <w:t>период</w:t>
            </w:r>
            <w:proofErr w:type="spellEnd"/>
          </w:p>
        </w:tc>
      </w:tr>
      <w:tr w:rsidR="00E26DC0" w:rsidRPr="006F1BA9" w14:paraId="365ED736" w14:textId="77777777" w:rsidTr="00CF32FB">
        <w:trPr>
          <w:trHeight w:val="865"/>
        </w:trPr>
        <w:tc>
          <w:tcPr>
            <w:tcW w:w="354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DBE5F1"/>
            <w:vAlign w:val="center"/>
          </w:tcPr>
          <w:p w14:paraId="0BB0090B" w14:textId="77777777" w:rsidR="00E26DC0" w:rsidRPr="00A54227" w:rsidRDefault="00E26DC0" w:rsidP="00DD244F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{{</w:t>
            </w:r>
            <w:proofErr w:type="spellStart"/>
            <w:r w:rsidRPr="00820005"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number_date_contract</w:t>
            </w:r>
            <w:proofErr w:type="spellEnd"/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}}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2FC1BC3A" w14:textId="66C5142A" w:rsidR="00E26DC0" w:rsidRPr="00A965C8" w:rsidRDefault="00E26DC0" w:rsidP="00DD244F">
            <w:pPr>
              <w:jc w:val="center"/>
              <w:rPr>
                <w:rFonts w:cs="Arial"/>
                <w:b/>
                <w:bCs/>
                <w:lang w:val="ru-RU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{{</w:t>
            </w:r>
            <w:proofErr w:type="spellStart"/>
            <w:r w:rsidRPr="00E40CE7"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audited_year</w:t>
            </w:r>
            <w:proofErr w:type="spellEnd"/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}}</w:t>
            </w:r>
          </w:p>
        </w:tc>
      </w:tr>
    </w:tbl>
    <w:p w14:paraId="2B25C8F3" w14:textId="77777777" w:rsidR="00A73C7C" w:rsidRPr="003C615B" w:rsidRDefault="00A73C7C">
      <w:pPr>
        <w:rPr>
          <w:rFonts w:cs="Arial"/>
          <w:lang w:val="ru-RU"/>
        </w:rPr>
      </w:pPr>
    </w:p>
    <w:p w14:paraId="639ADEB4" w14:textId="77777777" w:rsidR="005E07AD" w:rsidRPr="005E07AD" w:rsidRDefault="005E07AD" w:rsidP="00A965C8">
      <w:pPr>
        <w:spacing w:after="240"/>
        <w:outlineLvl w:val="0"/>
        <w:rPr>
          <w:rFonts w:cs="Arial"/>
          <w:b/>
          <w:sz w:val="28"/>
          <w:lang w:val="ru-RU"/>
        </w:rPr>
      </w:pPr>
      <w:r w:rsidRPr="005E07AD">
        <w:rPr>
          <w:rFonts w:cs="Arial"/>
          <w:b/>
          <w:sz w:val="28"/>
          <w:lang w:val="ru-RU"/>
        </w:rPr>
        <w:t>Отчет аудитор</w:t>
      </w:r>
      <w:r>
        <w:rPr>
          <w:rFonts w:cs="Arial"/>
          <w:b/>
          <w:sz w:val="28"/>
          <w:lang w:val="ru-RU"/>
        </w:rPr>
        <w:t>а</w:t>
      </w:r>
    </w:p>
    <w:tbl>
      <w:tblPr>
        <w:tblW w:w="9782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2"/>
      </w:tblGrid>
      <w:tr w:rsidR="004262C6" w:rsidRPr="00563D4E" w14:paraId="07188E25" w14:textId="77777777" w:rsidTr="005E07AD">
        <w:tc>
          <w:tcPr>
            <w:tcW w:w="9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E83B8" w14:textId="77777777" w:rsidR="004262C6" w:rsidRPr="005E07AD" w:rsidRDefault="004262C6" w:rsidP="005E07AD">
            <w:pPr>
              <w:tabs>
                <w:tab w:val="left" w:pos="-840"/>
                <w:tab w:val="left" w:pos="-240"/>
                <w:tab w:val="left" w:pos="828"/>
                <w:tab w:val="left" w:pos="5786"/>
              </w:tabs>
              <w:suppressAutoHyphens/>
              <w:spacing w:before="240" w:after="120"/>
              <w:jc w:val="both"/>
              <w:rPr>
                <w:rFonts w:cs="Arial"/>
                <w:b/>
                <w:spacing w:val="-2"/>
                <w:sz w:val="22"/>
                <w:lang w:val="ru-RU"/>
              </w:rPr>
            </w:pPr>
            <w:r w:rsidRPr="005E07AD">
              <w:rPr>
                <w:rFonts w:cs="Arial"/>
                <w:b/>
                <w:spacing w:val="-2"/>
                <w:sz w:val="22"/>
                <w:lang w:val="ru-RU"/>
              </w:rPr>
              <w:t>ЦЕЛИ АУДИТА</w:t>
            </w:r>
          </w:p>
          <w:p w14:paraId="0FF00C01" w14:textId="77777777" w:rsidR="004262C6" w:rsidRPr="005E07AD" w:rsidRDefault="00B07370" w:rsidP="00327FE8">
            <w:pPr>
              <w:autoSpaceDE w:val="0"/>
              <w:autoSpaceDN w:val="0"/>
              <w:adjustRightInd w:val="0"/>
              <w:ind w:firstLine="356"/>
              <w:jc w:val="both"/>
              <w:outlineLvl w:val="2"/>
              <w:rPr>
                <w:rFonts w:cs="Arial"/>
                <w:spacing w:val="-2"/>
                <w:sz w:val="24"/>
                <w:lang w:val="ru-RU"/>
              </w:rPr>
            </w:pPr>
            <w:r w:rsidRPr="005E07AD">
              <w:rPr>
                <w:rFonts w:cs="Arial"/>
                <w:sz w:val="22"/>
                <w:lang w:val="ru-RU"/>
              </w:rPr>
              <w:t xml:space="preserve">Проверка </w:t>
            </w:r>
            <w:r w:rsidR="00ED415C" w:rsidRPr="005E07AD">
              <w:rPr>
                <w:rFonts w:cs="Arial"/>
                <w:sz w:val="22"/>
                <w:lang w:val="ru-RU"/>
              </w:rPr>
              <w:t xml:space="preserve">правильности </w:t>
            </w:r>
            <w:r w:rsidR="00607CF9" w:rsidRPr="005E07AD">
              <w:rPr>
                <w:rFonts w:cs="Arial"/>
                <w:sz w:val="22"/>
                <w:lang w:val="ru-RU"/>
              </w:rPr>
              <w:t>данных</w:t>
            </w:r>
            <w:r w:rsidR="0076215E" w:rsidRPr="005E07AD">
              <w:rPr>
                <w:rFonts w:cs="Arial"/>
                <w:sz w:val="22"/>
                <w:lang w:val="ru-RU"/>
              </w:rPr>
              <w:t>,</w:t>
            </w:r>
            <w:r w:rsidR="00607CF9" w:rsidRPr="005E07AD">
              <w:rPr>
                <w:rFonts w:cs="Arial"/>
                <w:sz w:val="22"/>
                <w:lang w:val="ru-RU"/>
              </w:rPr>
              <w:t xml:space="preserve"> </w:t>
            </w:r>
            <w:r w:rsidR="00ED415C" w:rsidRPr="005E07AD">
              <w:rPr>
                <w:rFonts w:cs="Arial"/>
                <w:sz w:val="22"/>
                <w:lang w:val="ru-RU"/>
              </w:rPr>
              <w:t xml:space="preserve">отраженных </w:t>
            </w:r>
            <w:r w:rsidR="00607CF9" w:rsidRPr="005E07AD">
              <w:rPr>
                <w:rFonts w:cs="Arial"/>
                <w:sz w:val="22"/>
                <w:lang w:val="ru-RU"/>
              </w:rPr>
              <w:t>в бухгалтерской (финансовой) отчетности</w:t>
            </w:r>
          </w:p>
          <w:p w14:paraId="070933E5" w14:textId="77777777" w:rsidR="003C615B" w:rsidRPr="003C615B" w:rsidRDefault="003C615B" w:rsidP="003C615B">
            <w:pPr>
              <w:autoSpaceDE w:val="0"/>
              <w:autoSpaceDN w:val="0"/>
              <w:adjustRightInd w:val="0"/>
              <w:ind w:firstLine="540"/>
              <w:jc w:val="both"/>
              <w:outlineLvl w:val="2"/>
              <w:rPr>
                <w:rFonts w:cs="Arial"/>
                <w:spacing w:val="-2"/>
                <w:sz w:val="22"/>
                <w:lang w:val="ru-RU"/>
              </w:rPr>
            </w:pPr>
          </w:p>
        </w:tc>
      </w:tr>
    </w:tbl>
    <w:p w14:paraId="5411CC86" w14:textId="77777777" w:rsidR="00327FE8" w:rsidRDefault="00327FE8" w:rsidP="00A0690D">
      <w:pPr>
        <w:pStyle w:val="a3"/>
        <w:rPr>
          <w:rFonts w:cs="Arial"/>
          <w:sz w:val="20"/>
          <w:lang w:val="ru-RU"/>
        </w:rPr>
      </w:pPr>
      <w:bookmarkStart w:id="0" w:name="_Toc59359132"/>
    </w:p>
    <w:p w14:paraId="49E01B87" w14:textId="77777777" w:rsidR="00327FE8" w:rsidRPr="003C615B" w:rsidRDefault="00327FE8" w:rsidP="00A0690D">
      <w:pPr>
        <w:pStyle w:val="a3"/>
        <w:rPr>
          <w:rFonts w:cs="Arial"/>
          <w:sz w:val="20"/>
          <w:lang w:val="ru-RU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327FE8" w:rsidRPr="00563D4E" w14:paraId="0037611F" w14:textId="77777777" w:rsidTr="007B0FD1">
        <w:tc>
          <w:tcPr>
            <w:tcW w:w="9782" w:type="dxa"/>
          </w:tcPr>
          <w:p w14:paraId="358CE4A2" w14:textId="77777777" w:rsidR="00327FE8" w:rsidRDefault="00327FE8" w:rsidP="00843B67">
            <w:pPr>
              <w:jc w:val="both"/>
              <w:rPr>
                <w:rFonts w:cs="Arial"/>
                <w:sz w:val="18"/>
                <w:lang w:val="ru-RU"/>
              </w:rPr>
            </w:pPr>
          </w:p>
          <w:p w14:paraId="792BE57A" w14:textId="77777777" w:rsidR="00327FE8" w:rsidRPr="00327FE8" w:rsidRDefault="00327FE8" w:rsidP="00327FE8">
            <w:pPr>
              <w:ind w:firstLine="318"/>
              <w:jc w:val="both"/>
              <w:rPr>
                <w:rFonts w:cs="Arial"/>
                <w:sz w:val="22"/>
                <w:lang w:val="ru-RU"/>
              </w:rPr>
            </w:pPr>
            <w:r w:rsidRPr="00327FE8">
              <w:rPr>
                <w:rFonts w:cs="Arial"/>
                <w:sz w:val="22"/>
                <w:lang w:val="ru-RU"/>
              </w:rPr>
              <w:t>Отчет аудитора подготовлен и выдан клиенту</w:t>
            </w:r>
            <w:r>
              <w:rPr>
                <w:rFonts w:cs="Arial"/>
                <w:sz w:val="22"/>
                <w:lang w:val="ru-RU"/>
              </w:rPr>
              <w:t xml:space="preserve">. </w:t>
            </w:r>
          </w:p>
          <w:p w14:paraId="240F763A" w14:textId="77777777" w:rsidR="00327FE8" w:rsidRPr="003C615B" w:rsidRDefault="00327FE8" w:rsidP="00ED415C">
            <w:pPr>
              <w:jc w:val="center"/>
              <w:rPr>
                <w:rFonts w:cs="Arial"/>
                <w:b/>
                <w:sz w:val="18"/>
                <w:lang w:val="ru-RU"/>
              </w:rPr>
            </w:pPr>
          </w:p>
        </w:tc>
      </w:tr>
    </w:tbl>
    <w:p w14:paraId="679591C4" w14:textId="77777777" w:rsidR="00327FE8" w:rsidRDefault="00327FE8" w:rsidP="00327FE8">
      <w:pPr>
        <w:pStyle w:val="12"/>
        <w:ind w:firstLine="0"/>
        <w:rPr>
          <w:rFonts w:ascii="Arial" w:hAnsi="Arial" w:cs="Arial"/>
        </w:rPr>
      </w:pPr>
    </w:p>
    <w:p w14:paraId="7005EC2F" w14:textId="77777777" w:rsidR="00327FE8" w:rsidRPr="003C615B" w:rsidRDefault="00327FE8" w:rsidP="00327FE8">
      <w:pPr>
        <w:pStyle w:val="12"/>
        <w:ind w:firstLine="0"/>
        <w:rPr>
          <w:rFonts w:ascii="Arial" w:hAnsi="Arial" w:cs="Arial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3C615B" w:rsidRPr="00563D4E" w14:paraId="5C54ADDE" w14:textId="77777777" w:rsidTr="005E07AD">
        <w:tc>
          <w:tcPr>
            <w:tcW w:w="9782" w:type="dxa"/>
          </w:tcPr>
          <w:p w14:paraId="2E42C973" w14:textId="77777777" w:rsidR="003C615B" w:rsidRDefault="003C615B" w:rsidP="00ED415C">
            <w:pPr>
              <w:jc w:val="both"/>
              <w:rPr>
                <w:rFonts w:cs="Arial"/>
                <w:sz w:val="18"/>
                <w:lang w:val="ru-RU"/>
              </w:rPr>
            </w:pPr>
          </w:p>
          <w:p w14:paraId="53371CB7" w14:textId="77777777" w:rsidR="003C615B" w:rsidRPr="00327FE8" w:rsidRDefault="003C615B" w:rsidP="00327FE8">
            <w:pPr>
              <w:ind w:firstLine="318"/>
              <w:jc w:val="both"/>
              <w:rPr>
                <w:rFonts w:cs="Arial"/>
                <w:sz w:val="22"/>
                <w:lang w:val="ru-RU"/>
              </w:rPr>
            </w:pPr>
            <w:r w:rsidRPr="00327FE8">
              <w:rPr>
                <w:rFonts w:cs="Arial"/>
                <w:sz w:val="22"/>
                <w:lang w:val="ru-RU"/>
              </w:rPr>
              <w:t xml:space="preserve">Отчет, выданный клиенту, хранится </w:t>
            </w:r>
            <w:r w:rsidR="00327FE8">
              <w:rPr>
                <w:rFonts w:cs="Arial"/>
                <w:sz w:val="22"/>
                <w:lang w:val="ru-RU"/>
              </w:rPr>
              <w:t>вторым экземпляром в рабочих документ</w:t>
            </w:r>
            <w:r w:rsidR="00A54227">
              <w:rPr>
                <w:rFonts w:cs="Arial"/>
                <w:sz w:val="22"/>
                <w:lang w:val="ru-RU"/>
              </w:rPr>
              <w:t>ах ООО АФ «</w:t>
            </w:r>
            <w:r w:rsidR="00785361">
              <w:rPr>
                <w:rFonts w:cs="Arial"/>
                <w:sz w:val="22"/>
                <w:lang w:val="ru-RU"/>
              </w:rPr>
              <w:t>Триада</w:t>
            </w:r>
            <w:r w:rsidR="00A54227">
              <w:rPr>
                <w:rFonts w:cs="Arial"/>
                <w:sz w:val="22"/>
                <w:lang w:val="ru-RU"/>
              </w:rPr>
              <w:t xml:space="preserve"> Аудит».</w:t>
            </w:r>
          </w:p>
          <w:p w14:paraId="04556D74" w14:textId="77777777" w:rsidR="003C615B" w:rsidRPr="003C615B" w:rsidRDefault="003C615B" w:rsidP="00142501">
            <w:pPr>
              <w:jc w:val="center"/>
              <w:rPr>
                <w:rFonts w:cs="Arial"/>
                <w:b/>
                <w:sz w:val="18"/>
                <w:lang w:val="ru-RU"/>
              </w:rPr>
            </w:pPr>
          </w:p>
        </w:tc>
      </w:tr>
    </w:tbl>
    <w:p w14:paraId="379EF65D" w14:textId="77777777" w:rsidR="00ED415C" w:rsidRPr="003C615B" w:rsidRDefault="00ED415C" w:rsidP="00041F20">
      <w:pPr>
        <w:pStyle w:val="12"/>
        <w:rPr>
          <w:rFonts w:ascii="Arial" w:hAnsi="Arial" w:cs="Arial"/>
        </w:rPr>
      </w:pPr>
    </w:p>
    <w:p w14:paraId="685E2A05" w14:textId="77777777" w:rsidR="00ED415C" w:rsidRPr="003C615B" w:rsidRDefault="00ED415C" w:rsidP="00041F20">
      <w:pPr>
        <w:pStyle w:val="12"/>
        <w:rPr>
          <w:rFonts w:ascii="Arial" w:hAnsi="Arial" w:cs="Arial"/>
        </w:rPr>
      </w:pPr>
    </w:p>
    <w:p w14:paraId="7F7EF2A8" w14:textId="77777777" w:rsidR="00ED415C" w:rsidRPr="003C615B" w:rsidRDefault="00ED415C" w:rsidP="00041F20">
      <w:pPr>
        <w:pStyle w:val="12"/>
        <w:rPr>
          <w:rFonts w:ascii="Arial" w:hAnsi="Arial" w:cs="Arial"/>
        </w:rPr>
      </w:pPr>
    </w:p>
    <w:p w14:paraId="44300600" w14:textId="77777777" w:rsidR="00ED415C" w:rsidRPr="003C615B" w:rsidRDefault="00ED415C" w:rsidP="00327FE8">
      <w:pPr>
        <w:pStyle w:val="12"/>
        <w:ind w:firstLine="0"/>
        <w:rPr>
          <w:rFonts w:ascii="Arial" w:hAnsi="Arial" w:cs="Arial"/>
        </w:rPr>
      </w:pPr>
    </w:p>
    <w:bookmarkEnd w:id="0"/>
    <w:p w14:paraId="0163084B" w14:textId="77777777" w:rsidR="000B37B9" w:rsidRPr="003C615B" w:rsidRDefault="000B37B9" w:rsidP="004262C6">
      <w:pPr>
        <w:pStyle w:val="a3"/>
        <w:rPr>
          <w:rFonts w:cs="Arial"/>
          <w:sz w:val="20"/>
          <w:lang w:val="ru-RU"/>
        </w:rPr>
      </w:pPr>
    </w:p>
    <w:tbl>
      <w:tblPr>
        <w:tblW w:w="9782" w:type="dxa"/>
        <w:tblInd w:w="-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4821"/>
      </w:tblGrid>
      <w:tr w:rsidR="004262C6" w:rsidRPr="003C615B" w14:paraId="593B477B" w14:textId="77777777" w:rsidTr="005E07AD">
        <w:tc>
          <w:tcPr>
            <w:tcW w:w="4961" w:type="dxa"/>
          </w:tcPr>
          <w:p w14:paraId="4F41D400" w14:textId="77777777" w:rsidR="00327FE8" w:rsidRPr="00327FE8" w:rsidRDefault="004262C6" w:rsidP="00327FE8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24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327FE8">
              <w:rPr>
                <w:rFonts w:cs="Arial"/>
                <w:spacing w:val="-2"/>
                <w:sz w:val="22"/>
              </w:rPr>
              <w:t>ЗАКЛЮЧЕНИЕ</w:t>
            </w:r>
          </w:p>
        </w:tc>
        <w:tc>
          <w:tcPr>
            <w:tcW w:w="4821" w:type="dxa"/>
          </w:tcPr>
          <w:p w14:paraId="2B6EEB07" w14:textId="77777777" w:rsidR="004262C6" w:rsidRPr="00327FE8" w:rsidRDefault="004262C6" w:rsidP="0018514B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</w:rPr>
            </w:pPr>
          </w:p>
        </w:tc>
      </w:tr>
      <w:tr w:rsidR="004262C6" w:rsidRPr="00563D4E" w14:paraId="06A8EC32" w14:textId="77777777" w:rsidTr="005E07AD">
        <w:tc>
          <w:tcPr>
            <w:tcW w:w="9782" w:type="dxa"/>
            <w:gridSpan w:val="2"/>
          </w:tcPr>
          <w:p w14:paraId="52320EA7" w14:textId="77777777" w:rsidR="004262C6" w:rsidRPr="00327FE8" w:rsidRDefault="00843B67" w:rsidP="00ED415C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Arial"/>
                <w:b/>
                <w:sz w:val="22"/>
                <w:lang w:val="ru-RU"/>
              </w:rPr>
            </w:pPr>
            <w:r w:rsidRPr="00327FE8">
              <w:rPr>
                <w:rFonts w:cs="Arial"/>
                <w:b/>
                <w:sz w:val="22"/>
                <w:lang w:val="ru-RU"/>
              </w:rPr>
              <w:t>Отчет аудитора имеется в наличии и направлен клиенту</w:t>
            </w:r>
            <w:r w:rsidR="00ED415C" w:rsidRPr="00327FE8">
              <w:rPr>
                <w:rFonts w:cs="Arial"/>
                <w:b/>
                <w:sz w:val="22"/>
                <w:lang w:val="ru-RU"/>
              </w:rPr>
              <w:t xml:space="preserve">. </w:t>
            </w:r>
          </w:p>
          <w:p w14:paraId="6568F5C1" w14:textId="77777777" w:rsidR="0076215E" w:rsidRPr="00327FE8" w:rsidRDefault="0076215E" w:rsidP="00ED415C">
            <w:pPr>
              <w:autoSpaceDE w:val="0"/>
              <w:autoSpaceDN w:val="0"/>
              <w:adjustRightInd w:val="0"/>
              <w:ind w:firstLine="540"/>
              <w:jc w:val="both"/>
              <w:outlineLvl w:val="0"/>
              <w:rPr>
                <w:rFonts w:cs="Arial"/>
                <w:b/>
                <w:spacing w:val="-2"/>
                <w:sz w:val="22"/>
                <w:lang w:val="ru-RU"/>
              </w:rPr>
            </w:pPr>
          </w:p>
        </w:tc>
      </w:tr>
      <w:tr w:rsidR="00445D06" w:rsidRPr="003C615B" w14:paraId="252B7325" w14:textId="77777777" w:rsidTr="005E07AD">
        <w:tc>
          <w:tcPr>
            <w:tcW w:w="4961" w:type="dxa"/>
          </w:tcPr>
          <w:p w14:paraId="1979F00A" w14:textId="730922A9" w:rsidR="00445D06" w:rsidRPr="00DD244F" w:rsidRDefault="00445D06" w:rsidP="00445D06">
            <w:pPr>
              <w:tabs>
                <w:tab w:val="left" w:pos="-840"/>
                <w:tab w:val="left" w:pos="-240"/>
                <w:tab w:val="left" w:pos="828"/>
                <w:tab w:val="left" w:pos="2599"/>
                <w:tab w:val="left" w:pos="2908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DD244F">
              <w:rPr>
                <w:rFonts w:cs="Arial"/>
                <w:spacing w:val="-2"/>
                <w:sz w:val="22"/>
                <w:lang w:val="ru-RU"/>
              </w:rPr>
              <w:t xml:space="preserve">Подготовил: </w:t>
            </w:r>
            <w:r w:rsidRPr="00DD244F">
              <w:rPr>
                <w:rFonts w:cs="Arial"/>
                <w:bCs/>
                <w:iCs/>
                <w:lang w:val="en-US"/>
              </w:rPr>
              <w:t>{{task_manager</w:t>
            </w:r>
            <w:r w:rsidR="00563D4E">
              <w:rPr>
                <w:rFonts w:cs="Arial"/>
                <w:bCs/>
                <w:iCs/>
                <w:lang w:val="en-US"/>
              </w:rPr>
              <w:t>1</w:t>
            </w:r>
            <w:proofErr w:type="gramStart"/>
            <w:r w:rsidRPr="00DD244F">
              <w:rPr>
                <w:rFonts w:cs="Arial"/>
                <w:bCs/>
                <w:iCs/>
                <w:lang w:val="en-US"/>
              </w:rPr>
              <w:t>}}</w:t>
            </w:r>
            <w:r w:rsidRPr="00DD244F">
              <w:rPr>
                <w:rFonts w:cs="Arial"/>
                <w:spacing w:val="-2"/>
                <w:sz w:val="22"/>
                <w:u w:val="single"/>
                <w:lang w:val="ru-RU"/>
              </w:rPr>
              <w:t xml:space="preserve">   </w:t>
            </w:r>
            <w:proofErr w:type="gramEnd"/>
            <w:r w:rsidRPr="00DD244F">
              <w:rPr>
                <w:rFonts w:cs="Arial"/>
                <w:spacing w:val="-2"/>
                <w:sz w:val="22"/>
                <w:u w:val="single"/>
                <w:lang w:val="ru-RU"/>
              </w:rPr>
              <w:t xml:space="preserve">                        </w:t>
            </w:r>
          </w:p>
        </w:tc>
        <w:tc>
          <w:tcPr>
            <w:tcW w:w="4821" w:type="dxa"/>
          </w:tcPr>
          <w:p w14:paraId="75FA7A1C" w14:textId="6E4E750D" w:rsidR="00445D06" w:rsidRPr="00DD244F" w:rsidRDefault="00445D06" w:rsidP="002031E7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proofErr w:type="gramStart"/>
            <w:r w:rsidRPr="00DD244F">
              <w:rPr>
                <w:rFonts w:cs="Arial"/>
                <w:spacing w:val="-2"/>
                <w:sz w:val="22"/>
                <w:lang w:val="ru-RU"/>
              </w:rPr>
              <w:t xml:space="preserve">Дата:  </w:t>
            </w:r>
            <w:r w:rsidRPr="00DD244F">
              <w:rPr>
                <w:rFonts w:cs="Arial"/>
                <w:spacing w:val="-2"/>
                <w:sz w:val="22"/>
                <w:lang w:val="en-US"/>
              </w:rPr>
              <w:t xml:space="preserve"> </w:t>
            </w:r>
            <w:proofErr w:type="gramEnd"/>
            <w:r w:rsidRPr="00DD244F">
              <w:rPr>
                <w:rFonts w:cs="Arial"/>
                <w:spacing w:val="-2"/>
                <w:sz w:val="22"/>
                <w:lang w:val="en-US"/>
              </w:rPr>
              <w:t xml:space="preserve">    </w:t>
            </w:r>
            <w:r w:rsidRPr="00DD244F">
              <w:rPr>
                <w:rFonts w:cs="Arial"/>
                <w:spacing w:val="-2"/>
                <w:sz w:val="22"/>
                <w:lang w:val="ru-RU"/>
              </w:rPr>
              <w:t xml:space="preserve"> </w:t>
            </w:r>
            <w:r w:rsidRPr="00DD244F">
              <w:rPr>
                <w:rFonts w:cs="Arial"/>
                <w:spacing w:val="-2"/>
                <w:sz w:val="22"/>
                <w:lang w:val="en-US"/>
              </w:rPr>
              <w:t>{{</w:t>
            </w:r>
            <w:proofErr w:type="spellStart"/>
            <w:r w:rsidR="00563D4E">
              <w:rPr>
                <w:rFonts w:cs="Arial"/>
                <w:spacing w:val="-2"/>
                <w:sz w:val="22"/>
                <w:lang w:val="en-US"/>
              </w:rPr>
              <w:t>datawidachiaz</w:t>
            </w:r>
            <w:proofErr w:type="spellEnd"/>
            <w:r w:rsidRPr="00DD244F">
              <w:rPr>
                <w:rFonts w:cs="Arial"/>
                <w:spacing w:val="-2"/>
                <w:sz w:val="22"/>
                <w:lang w:val="en-US"/>
              </w:rPr>
              <w:t>}}</w:t>
            </w:r>
          </w:p>
        </w:tc>
      </w:tr>
      <w:tr w:rsidR="00445D06" w:rsidRPr="003C615B" w14:paraId="22482CBB" w14:textId="77777777" w:rsidTr="00327FE8">
        <w:trPr>
          <w:trHeight w:val="1215"/>
        </w:trPr>
        <w:tc>
          <w:tcPr>
            <w:tcW w:w="4961" w:type="dxa"/>
          </w:tcPr>
          <w:p w14:paraId="0EED065F" w14:textId="77777777" w:rsidR="00445D06" w:rsidRPr="00DD244F" w:rsidRDefault="00445D06" w:rsidP="00B07512">
            <w:pPr>
              <w:tabs>
                <w:tab w:val="left" w:pos="-840"/>
                <w:tab w:val="left" w:pos="-240"/>
                <w:tab w:val="left" w:pos="828"/>
                <w:tab w:val="left" w:pos="2599"/>
                <w:tab w:val="left" w:pos="2908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DD244F">
              <w:rPr>
                <w:rFonts w:cs="Arial"/>
                <w:spacing w:val="-2"/>
                <w:sz w:val="22"/>
                <w:lang w:val="ru-RU"/>
              </w:rPr>
              <w:t xml:space="preserve">Проверил: </w:t>
            </w:r>
            <w:r w:rsidRPr="00DD244F">
              <w:rPr>
                <w:rFonts w:cs="Arial"/>
                <w:bCs/>
                <w:iCs/>
                <w:lang w:val="en-US"/>
              </w:rPr>
              <w:t xml:space="preserve"> {{</w:t>
            </w:r>
            <w:r w:rsidR="00B07512">
              <w:rPr>
                <w:rFonts w:cs="Arial"/>
                <w:bCs/>
                <w:iCs/>
                <w:lang w:val="en-US"/>
              </w:rPr>
              <w:t>task_manager</w:t>
            </w:r>
            <w:r w:rsidRPr="00DD244F">
              <w:rPr>
                <w:rFonts w:cs="Arial"/>
                <w:bCs/>
                <w:iCs/>
                <w:lang w:val="en-US"/>
              </w:rPr>
              <w:t>}}</w:t>
            </w:r>
            <w:r w:rsidRPr="00DD244F">
              <w:rPr>
                <w:rFonts w:cs="Arial"/>
                <w:spacing w:val="-2"/>
                <w:sz w:val="22"/>
                <w:lang w:val="ru-RU"/>
              </w:rPr>
              <w:t xml:space="preserve"> </w:t>
            </w:r>
            <w:r w:rsidRPr="00DD244F">
              <w:rPr>
                <w:rFonts w:cs="Arial"/>
                <w:spacing w:val="-2"/>
                <w:sz w:val="22"/>
                <w:u w:val="single"/>
                <w:lang w:val="ru-RU"/>
              </w:rPr>
              <w:t xml:space="preserve">                          </w:t>
            </w:r>
          </w:p>
        </w:tc>
        <w:tc>
          <w:tcPr>
            <w:tcW w:w="4821" w:type="dxa"/>
          </w:tcPr>
          <w:p w14:paraId="361A1945" w14:textId="057A5FA0" w:rsidR="00445D06" w:rsidRPr="00DD244F" w:rsidRDefault="00445D06" w:rsidP="00445D06">
            <w:pPr>
              <w:tabs>
                <w:tab w:val="left" w:pos="-840"/>
                <w:tab w:val="left" w:pos="-240"/>
                <w:tab w:val="left" w:pos="828"/>
                <w:tab w:val="left" w:pos="1985"/>
                <w:tab w:val="left" w:pos="4536"/>
                <w:tab w:val="left" w:pos="5786"/>
              </w:tabs>
              <w:suppressAutoHyphens/>
              <w:spacing w:before="120" w:after="120"/>
              <w:jc w:val="both"/>
              <w:rPr>
                <w:rFonts w:cs="Arial"/>
                <w:spacing w:val="-2"/>
                <w:sz w:val="22"/>
                <w:lang w:val="ru-RU"/>
              </w:rPr>
            </w:pPr>
            <w:r w:rsidRPr="00DD244F">
              <w:rPr>
                <w:rFonts w:cs="Arial"/>
                <w:spacing w:val="-2"/>
                <w:sz w:val="22"/>
                <w:lang w:val="ru-RU"/>
              </w:rPr>
              <w:t xml:space="preserve">Дата:        </w:t>
            </w:r>
            <w:r w:rsidRPr="00DD244F">
              <w:rPr>
                <w:rFonts w:cs="Arial"/>
                <w:spacing w:val="-2"/>
                <w:sz w:val="22"/>
                <w:lang w:val="en-US"/>
              </w:rPr>
              <w:t>{{</w:t>
            </w:r>
            <w:r w:rsidR="00563D4E">
              <w:rPr>
                <w:rFonts w:cs="Arial"/>
                <w:spacing w:val="-2"/>
                <w:sz w:val="22"/>
                <w:lang w:val="en-US"/>
              </w:rPr>
              <w:t>datawidachiaz1</w:t>
            </w:r>
            <w:r w:rsidRPr="00DD244F">
              <w:rPr>
                <w:rFonts w:cs="Arial"/>
                <w:spacing w:val="-2"/>
                <w:sz w:val="22"/>
                <w:lang w:val="en-US"/>
              </w:rPr>
              <w:t>}}</w:t>
            </w:r>
          </w:p>
        </w:tc>
      </w:tr>
    </w:tbl>
    <w:p w14:paraId="45E8D268" w14:textId="77777777" w:rsidR="00A73C7C" w:rsidRPr="003C615B" w:rsidRDefault="00A73C7C" w:rsidP="00D977CB">
      <w:pPr>
        <w:rPr>
          <w:rFonts w:cs="Arial"/>
          <w:sz w:val="18"/>
          <w:szCs w:val="18"/>
          <w:lang w:val="en-US"/>
        </w:rPr>
      </w:pPr>
    </w:p>
    <w:sectPr w:rsidR="00A73C7C" w:rsidRPr="003C615B" w:rsidSect="005845B3">
      <w:pgSz w:w="11906" w:h="16838" w:code="9"/>
      <w:pgMar w:top="851" w:right="1134" w:bottom="1134" w:left="1418" w:header="6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575AB" w14:textId="77777777" w:rsidR="00920728" w:rsidRDefault="00920728">
      <w:r>
        <w:separator/>
      </w:r>
    </w:p>
  </w:endnote>
  <w:endnote w:type="continuationSeparator" w:id="0">
    <w:p w14:paraId="18494F36" w14:textId="77777777" w:rsidR="00920728" w:rsidRDefault="00920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18E6D" w14:textId="77777777" w:rsidR="00920728" w:rsidRDefault="00920728">
      <w:r>
        <w:separator/>
      </w:r>
    </w:p>
  </w:footnote>
  <w:footnote w:type="continuationSeparator" w:id="0">
    <w:p w14:paraId="73F5AAC8" w14:textId="77777777" w:rsidR="00920728" w:rsidRDefault="00920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235CCA"/>
    <w:multiLevelType w:val="hybridMultilevel"/>
    <w:tmpl w:val="E4F06F9E"/>
    <w:lvl w:ilvl="0" w:tplc="78E0C67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B3B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B151BA"/>
    <w:multiLevelType w:val="hybridMultilevel"/>
    <w:tmpl w:val="B396FFF2"/>
    <w:lvl w:ilvl="0" w:tplc="08090001">
      <w:start w:val="1"/>
      <w:numFmt w:val="bullet"/>
      <w:lvlText w:val=""/>
      <w:lvlJc w:val="left"/>
      <w:pPr>
        <w:tabs>
          <w:tab w:val="num" w:pos="294"/>
        </w:tabs>
        <w:ind w:left="2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9B3045B"/>
    <w:multiLevelType w:val="singleLevel"/>
    <w:tmpl w:val="78E0C67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 w15:restartNumberingAfterBreak="0">
    <w:nsid w:val="3014349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3333BF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394488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A55F7F"/>
    <w:multiLevelType w:val="hybridMultilevel"/>
    <w:tmpl w:val="DE8ADD06"/>
    <w:lvl w:ilvl="0" w:tplc="2E34F2F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858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C2306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6A390D"/>
    <w:multiLevelType w:val="singleLevel"/>
    <w:tmpl w:val="E97AA23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79B6198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10"/>
    <w:rsid w:val="00010F62"/>
    <w:rsid w:val="00041F20"/>
    <w:rsid w:val="000B37B9"/>
    <w:rsid w:val="000C23A7"/>
    <w:rsid w:val="000E2A31"/>
    <w:rsid w:val="00110004"/>
    <w:rsid w:val="00112318"/>
    <w:rsid w:val="001202CA"/>
    <w:rsid w:val="001214E5"/>
    <w:rsid w:val="00134540"/>
    <w:rsid w:val="0016635E"/>
    <w:rsid w:val="0018514B"/>
    <w:rsid w:val="00190A0E"/>
    <w:rsid w:val="00194AB3"/>
    <w:rsid w:val="00194C47"/>
    <w:rsid w:val="001B48A7"/>
    <w:rsid w:val="001D0378"/>
    <w:rsid w:val="001D4654"/>
    <w:rsid w:val="001F6A92"/>
    <w:rsid w:val="002031E7"/>
    <w:rsid w:val="00231170"/>
    <w:rsid w:val="00275C40"/>
    <w:rsid w:val="002940E5"/>
    <w:rsid w:val="002B42B7"/>
    <w:rsid w:val="002C50A4"/>
    <w:rsid w:val="00306900"/>
    <w:rsid w:val="00327FE8"/>
    <w:rsid w:val="0037124D"/>
    <w:rsid w:val="003C615B"/>
    <w:rsid w:val="003D3F69"/>
    <w:rsid w:val="00423D4A"/>
    <w:rsid w:val="004262C6"/>
    <w:rsid w:val="004262CF"/>
    <w:rsid w:val="00441B42"/>
    <w:rsid w:val="00445D06"/>
    <w:rsid w:val="0045103D"/>
    <w:rsid w:val="00455C92"/>
    <w:rsid w:val="004571D6"/>
    <w:rsid w:val="00480379"/>
    <w:rsid w:val="0048742D"/>
    <w:rsid w:val="004B2672"/>
    <w:rsid w:val="00504378"/>
    <w:rsid w:val="00531425"/>
    <w:rsid w:val="00563D4E"/>
    <w:rsid w:val="005845B3"/>
    <w:rsid w:val="005E07AD"/>
    <w:rsid w:val="005E188E"/>
    <w:rsid w:val="005E18C1"/>
    <w:rsid w:val="005E205F"/>
    <w:rsid w:val="00607CF9"/>
    <w:rsid w:val="00616E8A"/>
    <w:rsid w:val="0062578B"/>
    <w:rsid w:val="0063312C"/>
    <w:rsid w:val="00654033"/>
    <w:rsid w:val="00666690"/>
    <w:rsid w:val="006952E9"/>
    <w:rsid w:val="006D16A9"/>
    <w:rsid w:val="006E7D01"/>
    <w:rsid w:val="006F1DD8"/>
    <w:rsid w:val="006F530E"/>
    <w:rsid w:val="00727CC8"/>
    <w:rsid w:val="007304A0"/>
    <w:rsid w:val="00731D03"/>
    <w:rsid w:val="00732A14"/>
    <w:rsid w:val="007401D0"/>
    <w:rsid w:val="0074591F"/>
    <w:rsid w:val="007466B2"/>
    <w:rsid w:val="0076215E"/>
    <w:rsid w:val="00773EC8"/>
    <w:rsid w:val="00781918"/>
    <w:rsid w:val="00781E32"/>
    <w:rsid w:val="00785361"/>
    <w:rsid w:val="007B25C0"/>
    <w:rsid w:val="007E3734"/>
    <w:rsid w:val="00826493"/>
    <w:rsid w:val="00843B67"/>
    <w:rsid w:val="00846E7F"/>
    <w:rsid w:val="008811BD"/>
    <w:rsid w:val="008C577C"/>
    <w:rsid w:val="008E1835"/>
    <w:rsid w:val="00920728"/>
    <w:rsid w:val="009724A9"/>
    <w:rsid w:val="0097388A"/>
    <w:rsid w:val="009A17F8"/>
    <w:rsid w:val="009C5E03"/>
    <w:rsid w:val="009D53AB"/>
    <w:rsid w:val="009E7AF0"/>
    <w:rsid w:val="009F1049"/>
    <w:rsid w:val="009F4342"/>
    <w:rsid w:val="00A02BFA"/>
    <w:rsid w:val="00A0690D"/>
    <w:rsid w:val="00A22036"/>
    <w:rsid w:val="00A47356"/>
    <w:rsid w:val="00A54227"/>
    <w:rsid w:val="00A55A2E"/>
    <w:rsid w:val="00A73C7C"/>
    <w:rsid w:val="00A82096"/>
    <w:rsid w:val="00A8377D"/>
    <w:rsid w:val="00A965C8"/>
    <w:rsid w:val="00AC31D1"/>
    <w:rsid w:val="00AC6DEF"/>
    <w:rsid w:val="00AE69BA"/>
    <w:rsid w:val="00AF1388"/>
    <w:rsid w:val="00AF3C88"/>
    <w:rsid w:val="00B04F10"/>
    <w:rsid w:val="00B07370"/>
    <w:rsid w:val="00B07512"/>
    <w:rsid w:val="00B67FD9"/>
    <w:rsid w:val="00BA5806"/>
    <w:rsid w:val="00BF685B"/>
    <w:rsid w:val="00BF7468"/>
    <w:rsid w:val="00C16677"/>
    <w:rsid w:val="00C6500C"/>
    <w:rsid w:val="00C712DA"/>
    <w:rsid w:val="00C90A0B"/>
    <w:rsid w:val="00C94323"/>
    <w:rsid w:val="00CA1384"/>
    <w:rsid w:val="00CB184A"/>
    <w:rsid w:val="00CD338D"/>
    <w:rsid w:val="00CE3766"/>
    <w:rsid w:val="00CF32FB"/>
    <w:rsid w:val="00D027E6"/>
    <w:rsid w:val="00D03BC3"/>
    <w:rsid w:val="00D10997"/>
    <w:rsid w:val="00D4210B"/>
    <w:rsid w:val="00D467EF"/>
    <w:rsid w:val="00D54723"/>
    <w:rsid w:val="00D5587E"/>
    <w:rsid w:val="00D80B8D"/>
    <w:rsid w:val="00D86323"/>
    <w:rsid w:val="00D977CB"/>
    <w:rsid w:val="00DD244F"/>
    <w:rsid w:val="00DF32DE"/>
    <w:rsid w:val="00DF6265"/>
    <w:rsid w:val="00E044E2"/>
    <w:rsid w:val="00E26DC0"/>
    <w:rsid w:val="00E64CB6"/>
    <w:rsid w:val="00E73C2C"/>
    <w:rsid w:val="00EA2CB3"/>
    <w:rsid w:val="00ED415C"/>
    <w:rsid w:val="00ED7B0A"/>
    <w:rsid w:val="00F16514"/>
    <w:rsid w:val="00F50CA0"/>
    <w:rsid w:val="00F6387B"/>
    <w:rsid w:val="00F9515D"/>
    <w:rsid w:val="00FD2F30"/>
    <w:rsid w:val="00F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5B74C5"/>
  <w15:docId w15:val="{1E1FF789-B571-4DDC-BD9F-42386806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4CB6"/>
    <w:rPr>
      <w:rFonts w:ascii="Arial" w:hAnsi="Arial"/>
      <w:lang w:val="en-GB" w:eastAsia="en-GB"/>
    </w:rPr>
  </w:style>
  <w:style w:type="paragraph" w:styleId="1">
    <w:name w:val="heading 1"/>
    <w:basedOn w:val="a"/>
    <w:next w:val="a"/>
    <w:qFormat/>
    <w:rsid w:val="00E64CB6"/>
    <w:pPr>
      <w:keepNext/>
      <w:spacing w:before="120" w:after="12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E64CB6"/>
    <w:pPr>
      <w:keepNext/>
      <w:spacing w:before="60" w:after="60"/>
      <w:jc w:val="center"/>
      <w:outlineLvl w:val="1"/>
    </w:pPr>
    <w:rPr>
      <w:b/>
      <w:sz w:val="18"/>
    </w:rPr>
  </w:style>
  <w:style w:type="paragraph" w:styleId="3">
    <w:name w:val="heading 3"/>
    <w:basedOn w:val="a"/>
    <w:next w:val="a"/>
    <w:qFormat/>
    <w:rsid w:val="00E64CB6"/>
    <w:pPr>
      <w:keepNext/>
      <w:outlineLvl w:val="2"/>
    </w:pPr>
    <w:rPr>
      <w:b/>
      <w:sz w:val="18"/>
    </w:rPr>
  </w:style>
  <w:style w:type="paragraph" w:styleId="4">
    <w:name w:val="heading 4"/>
    <w:basedOn w:val="a"/>
    <w:next w:val="a"/>
    <w:qFormat/>
    <w:rsid w:val="00E64CB6"/>
    <w:pPr>
      <w:keepNext/>
      <w:spacing w:after="60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E64CB6"/>
    <w:pPr>
      <w:keepNext/>
      <w:outlineLvl w:val="4"/>
    </w:pPr>
    <w:rPr>
      <w:b/>
      <w:sz w:val="14"/>
    </w:rPr>
  </w:style>
  <w:style w:type="paragraph" w:styleId="6">
    <w:name w:val="heading 6"/>
    <w:basedOn w:val="a"/>
    <w:next w:val="a"/>
    <w:qFormat/>
    <w:rsid w:val="00E64CB6"/>
    <w:pPr>
      <w:keepNext/>
      <w:spacing w:before="120" w:after="120"/>
      <w:jc w:val="both"/>
      <w:outlineLvl w:val="5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64CB6"/>
    <w:rPr>
      <w:b/>
      <w:sz w:val="18"/>
    </w:rPr>
  </w:style>
  <w:style w:type="paragraph" w:styleId="a4">
    <w:name w:val="Body Text Indent"/>
    <w:basedOn w:val="a"/>
    <w:semiHidden/>
    <w:rsid w:val="00E64CB6"/>
    <w:pPr>
      <w:ind w:left="-426"/>
    </w:pPr>
  </w:style>
  <w:style w:type="paragraph" w:styleId="20">
    <w:name w:val="Body Text 2"/>
    <w:basedOn w:val="a"/>
    <w:semiHidden/>
    <w:rsid w:val="00E64CB6"/>
    <w:pPr>
      <w:jc w:val="both"/>
    </w:pPr>
    <w:rPr>
      <w:b/>
      <w:sz w:val="18"/>
    </w:rPr>
  </w:style>
  <w:style w:type="paragraph" w:styleId="a5">
    <w:name w:val="Balloon Text"/>
    <w:basedOn w:val="a"/>
    <w:semiHidden/>
    <w:rsid w:val="00E64CB6"/>
    <w:rPr>
      <w:rFonts w:ascii="Tahoma" w:hAnsi="Tahoma" w:cs="Tahoma"/>
      <w:sz w:val="16"/>
      <w:szCs w:val="16"/>
    </w:rPr>
  </w:style>
  <w:style w:type="paragraph" w:styleId="a6">
    <w:name w:val="header"/>
    <w:basedOn w:val="a"/>
    <w:rsid w:val="00E64CB6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E64CB6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E64CB6"/>
  </w:style>
  <w:style w:type="paragraph" w:customStyle="1" w:styleId="aaieiaie3">
    <w:name w:val="aaieiaie 3"/>
    <w:basedOn w:val="a"/>
    <w:next w:val="a"/>
    <w:rsid w:val="004262C6"/>
    <w:pPr>
      <w:keepNext/>
      <w:widowControl w:val="0"/>
      <w:jc w:val="both"/>
    </w:pPr>
    <w:rPr>
      <w:rFonts w:ascii="Times New Roman" w:hAnsi="Times New Roman"/>
      <w:sz w:val="24"/>
      <w:lang w:val="ru-RU" w:eastAsia="ru-RU"/>
    </w:rPr>
  </w:style>
  <w:style w:type="paragraph" w:customStyle="1" w:styleId="caaieiaie4">
    <w:name w:val="caaieiaie 4"/>
    <w:basedOn w:val="a"/>
    <w:next w:val="a"/>
    <w:rsid w:val="004262C6"/>
    <w:pPr>
      <w:keepNext/>
      <w:widowControl w:val="0"/>
      <w:jc w:val="right"/>
    </w:pPr>
    <w:rPr>
      <w:rFonts w:ascii="Times New Roman" w:hAnsi="Times New Roman"/>
      <w:b/>
      <w:sz w:val="32"/>
      <w:lang w:val="ru-RU" w:eastAsia="ru-RU"/>
    </w:rPr>
  </w:style>
  <w:style w:type="character" w:styleId="a9">
    <w:name w:val="footnote reference"/>
    <w:basedOn w:val="a0"/>
    <w:rsid w:val="004262C6"/>
    <w:rPr>
      <w:vertAlign w:val="superscript"/>
    </w:rPr>
  </w:style>
  <w:style w:type="paragraph" w:customStyle="1" w:styleId="aa">
    <w:name w:val="Сноска"/>
    <w:basedOn w:val="a"/>
    <w:rsid w:val="00E64CB6"/>
    <w:pPr>
      <w:spacing w:after="120"/>
      <w:jc w:val="both"/>
    </w:pPr>
    <w:rPr>
      <w:sz w:val="18"/>
      <w:lang w:val="ru-RU" w:eastAsia="ru-RU"/>
    </w:rPr>
  </w:style>
  <w:style w:type="paragraph" w:styleId="ab">
    <w:name w:val="endnote text"/>
    <w:basedOn w:val="a"/>
    <w:semiHidden/>
    <w:rsid w:val="00E64CB6"/>
    <w:rPr>
      <w:lang w:val="ru-RU" w:eastAsia="ru-RU"/>
    </w:rPr>
  </w:style>
  <w:style w:type="table" w:styleId="ac">
    <w:name w:val="Table Grid"/>
    <w:basedOn w:val="a1"/>
    <w:uiPriority w:val="59"/>
    <w:rsid w:val="00E64CB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link w:val="ae"/>
    <w:qFormat/>
    <w:rsid w:val="004262C6"/>
    <w:pPr>
      <w:jc w:val="center"/>
    </w:pPr>
    <w:rPr>
      <w:rFonts w:ascii="Times New Roman" w:hAnsi="Times New Roman"/>
      <w:sz w:val="24"/>
      <w:lang w:val="ru-RU" w:eastAsia="ru-RU"/>
    </w:rPr>
  </w:style>
  <w:style w:type="character" w:customStyle="1" w:styleId="ae">
    <w:name w:val="Заголовок Знак"/>
    <w:basedOn w:val="a0"/>
    <w:link w:val="ad"/>
    <w:rsid w:val="004262C6"/>
    <w:rPr>
      <w:sz w:val="24"/>
    </w:rPr>
  </w:style>
  <w:style w:type="paragraph" w:styleId="af">
    <w:name w:val="footnote text"/>
    <w:basedOn w:val="a"/>
    <w:link w:val="af0"/>
    <w:rsid w:val="004262C6"/>
    <w:rPr>
      <w:rFonts w:ascii="Times New Roman" w:hAnsi="Times New Roman"/>
      <w:lang w:val="ru-RU" w:eastAsia="ru-RU"/>
    </w:rPr>
  </w:style>
  <w:style w:type="character" w:customStyle="1" w:styleId="af0">
    <w:name w:val="Текст сноски Знак"/>
    <w:basedOn w:val="a0"/>
    <w:link w:val="af"/>
    <w:rsid w:val="004262C6"/>
  </w:style>
  <w:style w:type="paragraph" w:customStyle="1" w:styleId="caaieiaie6">
    <w:name w:val="caaieiaie 6"/>
    <w:basedOn w:val="a"/>
    <w:next w:val="a"/>
    <w:rsid w:val="00F6387B"/>
    <w:pPr>
      <w:keepNext/>
      <w:widowControl w:val="0"/>
    </w:pPr>
    <w:rPr>
      <w:rFonts w:ascii="Times New Roman" w:hAnsi="Times New Roman"/>
      <w:sz w:val="24"/>
      <w:lang w:val="en-US" w:eastAsia="ru-RU"/>
    </w:rPr>
  </w:style>
  <w:style w:type="paragraph" w:customStyle="1" w:styleId="14">
    <w:name w:val="Обычный 14 с отступом"/>
    <w:basedOn w:val="a"/>
    <w:link w:val="140"/>
    <w:rsid w:val="00041F20"/>
    <w:pPr>
      <w:ind w:firstLine="709"/>
      <w:jc w:val="both"/>
    </w:pPr>
    <w:rPr>
      <w:rFonts w:ascii="Times New Roman" w:hAnsi="Times New Roman"/>
      <w:color w:val="000000"/>
      <w:sz w:val="28"/>
      <w:szCs w:val="24"/>
      <w:lang w:val="ru-RU" w:eastAsia="ru-RU"/>
    </w:rPr>
  </w:style>
  <w:style w:type="character" w:customStyle="1" w:styleId="140">
    <w:name w:val="Обычный 14 с отступом Знак"/>
    <w:basedOn w:val="a0"/>
    <w:link w:val="14"/>
    <w:rsid w:val="00041F20"/>
    <w:rPr>
      <w:color w:val="000000"/>
      <w:sz w:val="28"/>
      <w:szCs w:val="24"/>
    </w:rPr>
  </w:style>
  <w:style w:type="paragraph" w:customStyle="1" w:styleId="af1">
    <w:name w:val="Заголовок таблицы"/>
    <w:basedOn w:val="a4"/>
    <w:link w:val="af2"/>
    <w:rsid w:val="00041F20"/>
  </w:style>
  <w:style w:type="character" w:customStyle="1" w:styleId="af2">
    <w:name w:val="Заголовок таблицы Знак"/>
    <w:basedOn w:val="a0"/>
    <w:link w:val="af1"/>
    <w:rsid w:val="00041F20"/>
    <w:rPr>
      <w:rFonts w:ascii="Arial" w:hAnsi="Arial"/>
      <w:lang w:val="en-GB" w:eastAsia="en-GB"/>
    </w:rPr>
  </w:style>
  <w:style w:type="paragraph" w:customStyle="1" w:styleId="af3">
    <w:name w:val="Таблица"/>
    <w:basedOn w:val="af4"/>
    <w:link w:val="af5"/>
    <w:autoRedefine/>
    <w:rsid w:val="00041F20"/>
    <w:pPr>
      <w:jc w:val="right"/>
    </w:pPr>
    <w:rPr>
      <w:rFonts w:ascii="Times New Roman" w:hAnsi="Times New Roman"/>
      <w:lang w:val="ru-RU" w:eastAsia="ru-RU"/>
    </w:rPr>
  </w:style>
  <w:style w:type="paragraph" w:styleId="af4">
    <w:name w:val="Plain Text"/>
    <w:basedOn w:val="a"/>
    <w:link w:val="af6"/>
    <w:rsid w:val="00041F20"/>
    <w:rPr>
      <w:rFonts w:ascii="Courier New" w:hAnsi="Courier New" w:cs="Courier New"/>
    </w:rPr>
  </w:style>
  <w:style w:type="character" w:customStyle="1" w:styleId="af6">
    <w:name w:val="Текст Знак"/>
    <w:basedOn w:val="a0"/>
    <w:link w:val="af4"/>
    <w:rsid w:val="00041F20"/>
    <w:rPr>
      <w:rFonts w:ascii="Courier New" w:hAnsi="Courier New" w:cs="Courier New"/>
      <w:lang w:val="en-GB" w:eastAsia="en-GB"/>
    </w:rPr>
  </w:style>
  <w:style w:type="character" w:customStyle="1" w:styleId="af5">
    <w:name w:val="Таблица Знак"/>
    <w:basedOn w:val="a0"/>
    <w:link w:val="af3"/>
    <w:rsid w:val="00041F20"/>
    <w:rPr>
      <w:rFonts w:cs="Courier New"/>
    </w:rPr>
  </w:style>
  <w:style w:type="paragraph" w:customStyle="1" w:styleId="af7">
    <w:name w:val="Текст для таблицы"/>
    <w:basedOn w:val="a3"/>
    <w:rsid w:val="00041F20"/>
    <w:pPr>
      <w:jc w:val="both"/>
    </w:pPr>
    <w:rPr>
      <w:rFonts w:ascii="Times New Roman" w:hAnsi="Times New Roman"/>
      <w:b w:val="0"/>
      <w:sz w:val="24"/>
      <w:szCs w:val="24"/>
      <w:lang w:val="en-US" w:eastAsia="en-US"/>
    </w:rPr>
  </w:style>
  <w:style w:type="paragraph" w:customStyle="1" w:styleId="12">
    <w:name w:val="Обычный 12 с отступом"/>
    <w:basedOn w:val="14"/>
    <w:link w:val="120"/>
    <w:rsid w:val="00041F20"/>
    <w:rPr>
      <w:bCs/>
      <w:sz w:val="24"/>
    </w:rPr>
  </w:style>
  <w:style w:type="character" w:customStyle="1" w:styleId="120">
    <w:name w:val="Обычный 12 с отступом Знак"/>
    <w:basedOn w:val="a0"/>
    <w:link w:val="12"/>
    <w:rsid w:val="00041F20"/>
    <w:rPr>
      <w:bCs/>
      <w:color w:val="000000"/>
      <w:sz w:val="24"/>
      <w:szCs w:val="24"/>
    </w:rPr>
  </w:style>
  <w:style w:type="character" w:styleId="af8">
    <w:name w:val="annotation reference"/>
    <w:basedOn w:val="a0"/>
    <w:rsid w:val="00607CF9"/>
    <w:rPr>
      <w:sz w:val="16"/>
      <w:szCs w:val="16"/>
    </w:rPr>
  </w:style>
  <w:style w:type="paragraph" w:styleId="af9">
    <w:name w:val="annotation text"/>
    <w:basedOn w:val="a"/>
    <w:link w:val="afa"/>
    <w:rsid w:val="00607CF9"/>
  </w:style>
  <w:style w:type="character" w:customStyle="1" w:styleId="afa">
    <w:name w:val="Текст примечания Знак"/>
    <w:basedOn w:val="a0"/>
    <w:link w:val="af9"/>
    <w:rsid w:val="00607CF9"/>
    <w:rPr>
      <w:rFonts w:ascii="Arial" w:hAnsi="Arial"/>
      <w:lang w:val="en-GB" w:eastAsia="en-GB"/>
    </w:rPr>
  </w:style>
  <w:style w:type="paragraph" w:styleId="afb">
    <w:name w:val="annotation subject"/>
    <w:basedOn w:val="af9"/>
    <w:next w:val="af9"/>
    <w:link w:val="afc"/>
    <w:rsid w:val="00607CF9"/>
    <w:rPr>
      <w:b/>
      <w:bCs/>
    </w:rPr>
  </w:style>
  <w:style w:type="character" w:customStyle="1" w:styleId="afc">
    <w:name w:val="Тема примечания Знак"/>
    <w:basedOn w:val="afa"/>
    <w:link w:val="afb"/>
    <w:rsid w:val="00607CF9"/>
    <w:rPr>
      <w:rFonts w:ascii="Arial" w:hAnsi="Arial"/>
      <w:b/>
      <w:bCs/>
      <w:lang w:val="en-GB" w:eastAsia="en-GB"/>
    </w:rPr>
  </w:style>
  <w:style w:type="paragraph" w:styleId="afd">
    <w:name w:val="Document Map"/>
    <w:basedOn w:val="a"/>
    <w:link w:val="afe"/>
    <w:rsid w:val="00A965C8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rsid w:val="00A965C8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\AppData\Local\Temp\AuditDA\projectDA720_C32576500018C60A\E_140p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10960F-CC6F-4E8F-9325-A7BE8B2F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E_140p.dot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CLIENT:</vt:lpstr>
    </vt:vector>
  </TitlesOfParts>
  <Company>PKF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CLIENT:</dc:title>
  <dc:creator>as</dc:creator>
  <cp:lastModifiedBy>8olkz</cp:lastModifiedBy>
  <cp:revision>2</cp:revision>
  <cp:lastPrinted>2017-07-11T05:50:00Z</cp:lastPrinted>
  <dcterms:created xsi:type="dcterms:W3CDTF">2022-07-04T11:11:00Z</dcterms:created>
  <dcterms:modified xsi:type="dcterms:W3CDTF">2022-07-04T11:11:00Z</dcterms:modified>
</cp:coreProperties>
</file>