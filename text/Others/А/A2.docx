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545"/>
        <w:gridCol w:w="3827"/>
        <w:gridCol w:w="1276"/>
        <w:gridCol w:w="1134"/>
      </w:tblGrid>
      <w:tr w:rsidR="005E07AD" w:rsidRPr="006F1BA9" w14:paraId="3BBCA2A4" w14:textId="77777777" w:rsidTr="00CF32FB">
        <w:trPr>
          <w:trHeight w:val="300"/>
        </w:trPr>
        <w:tc>
          <w:tcPr>
            <w:tcW w:w="354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0E06626D" w14:textId="212D9793" w:rsidR="005E07AD" w:rsidRPr="006F1BA9" w:rsidRDefault="00935460" w:rsidP="00455C92">
            <w:pPr>
              <w:jc w:val="center"/>
              <w:rPr>
                <w:rFonts w:cs="Arial"/>
                <w:b/>
                <w:bCs/>
                <w:i/>
                <w:iCs/>
                <w:color w:val="000080"/>
                <w:sz w:val="22"/>
              </w:rPr>
            </w:pPr>
            <w:r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  <w:t>ООО АФ «Триада Аудит»</w:t>
            </w:r>
          </w:p>
        </w:tc>
        <w:tc>
          <w:tcPr>
            <w:tcW w:w="382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25FABA9A" w14:textId="68BD40B5" w:rsidR="005E07AD" w:rsidRPr="00A965C8" w:rsidRDefault="00935460" w:rsidP="00BC04AF">
            <w:pPr>
              <w:jc w:val="center"/>
              <w:rPr>
                <w:rFonts w:cs="Arial"/>
                <w:b/>
                <w:bCs/>
                <w:i/>
                <w:iCs/>
                <w:sz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Сибгути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ED578F8" w14:textId="77777777" w:rsidR="005E07AD" w:rsidRPr="006F1BA9" w:rsidRDefault="005E07AD" w:rsidP="00BC04AF">
            <w:pPr>
              <w:jc w:val="center"/>
              <w:rPr>
                <w:rFonts w:cs="Arial"/>
                <w:b/>
                <w:bCs/>
              </w:rPr>
            </w:pPr>
            <w:r w:rsidRPr="006F1BA9">
              <w:rPr>
                <w:rFonts w:cs="Arial"/>
                <w:b/>
                <w:bCs/>
              </w:rPr>
              <w:t>Индекс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E8E7F75" w14:textId="77777777" w:rsidR="005E07AD" w:rsidRPr="00327FE8" w:rsidRDefault="00327FE8" w:rsidP="00826493">
            <w:pPr>
              <w:jc w:val="center"/>
              <w:rPr>
                <w:rFonts w:cs="Arial"/>
                <w:b/>
                <w:bCs/>
                <w:color w:val="0000FF"/>
                <w:lang w:val="ru-RU"/>
              </w:rPr>
            </w:pPr>
            <w:r w:rsidRPr="00826493">
              <w:rPr>
                <w:rFonts w:cs="Arial"/>
                <w:b/>
                <w:bCs/>
                <w:color w:val="0000FF"/>
                <w:lang w:val="ru-RU"/>
              </w:rPr>
              <w:t xml:space="preserve">А </w:t>
            </w:r>
            <w:r w:rsidR="00826493" w:rsidRPr="00826493">
              <w:rPr>
                <w:rFonts w:cs="Arial"/>
                <w:b/>
                <w:bCs/>
                <w:color w:val="0000FF"/>
                <w:lang w:val="ru-RU"/>
              </w:rPr>
              <w:t>2</w:t>
            </w:r>
          </w:p>
        </w:tc>
      </w:tr>
      <w:tr w:rsidR="005E07AD" w:rsidRPr="006F1BA9" w14:paraId="3811E6A1" w14:textId="77777777" w:rsidTr="00CF32FB">
        <w:trPr>
          <w:trHeight w:val="300"/>
        </w:trPr>
        <w:tc>
          <w:tcPr>
            <w:tcW w:w="354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84039" w14:textId="77777777" w:rsidR="005E07AD" w:rsidRPr="006F1BA9" w:rsidRDefault="005E07AD" w:rsidP="00BC04AF">
            <w:pPr>
              <w:rPr>
                <w:rFonts w:cs="Arial"/>
                <w:b/>
                <w:bCs/>
                <w:i/>
                <w:iCs/>
                <w:color w:val="000080"/>
              </w:rPr>
            </w:pPr>
          </w:p>
        </w:tc>
        <w:tc>
          <w:tcPr>
            <w:tcW w:w="382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4B1F6" w14:textId="77777777" w:rsidR="005E07AD" w:rsidRPr="006F1BA9" w:rsidRDefault="005E07AD" w:rsidP="00BC04AF">
            <w:pPr>
              <w:rPr>
                <w:rFonts w:cs="Arial"/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36ABE962" w14:textId="77777777" w:rsidR="005E07AD" w:rsidRPr="00327FE8" w:rsidRDefault="00327FE8" w:rsidP="00BC04A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lang w:val="ru-RU"/>
              </w:rPr>
              <w:t>Лист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C252539" w14:textId="77777777" w:rsidR="005E07AD" w:rsidRPr="00327FE8" w:rsidRDefault="00327FE8" w:rsidP="00BC04A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lang w:val="ru-RU"/>
              </w:rPr>
              <w:t>1 / 1</w:t>
            </w:r>
          </w:p>
        </w:tc>
      </w:tr>
      <w:tr w:rsidR="00E26DC0" w:rsidRPr="006F1BA9" w14:paraId="118DE5A8" w14:textId="77777777" w:rsidTr="00CF32FB">
        <w:trPr>
          <w:trHeight w:val="641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21C9901F" w14:textId="77777777" w:rsidR="00E26DC0" w:rsidRPr="006F1BA9" w:rsidRDefault="00E26DC0" w:rsidP="00BC04AF">
            <w:pPr>
              <w:jc w:val="center"/>
              <w:rPr>
                <w:rFonts w:cs="Arial"/>
                <w:b/>
                <w:bCs/>
              </w:rPr>
            </w:pPr>
            <w:r w:rsidRPr="006F1BA9">
              <w:rPr>
                <w:rFonts w:cs="Arial"/>
                <w:b/>
                <w:bCs/>
              </w:rPr>
              <w:t>Договор №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5DB1A55" w14:textId="77068EDA" w:rsidR="00E26DC0" w:rsidRPr="006F1BA9" w:rsidRDefault="00E26DC0" w:rsidP="00732A14">
            <w:pPr>
              <w:jc w:val="center"/>
              <w:rPr>
                <w:rFonts w:cs="Arial"/>
                <w:b/>
                <w:bCs/>
              </w:rPr>
            </w:pPr>
            <w:r w:rsidRPr="006F1BA9">
              <w:rPr>
                <w:rFonts w:cs="Arial"/>
                <w:b/>
                <w:bCs/>
              </w:rPr>
              <w:t>Проверяемый период</w:t>
            </w:r>
          </w:p>
        </w:tc>
      </w:tr>
      <w:tr w:rsidR="00E26DC0" w:rsidRPr="006F1BA9" w14:paraId="365ED736" w14:textId="77777777" w:rsidTr="00CF32FB">
        <w:trPr>
          <w:trHeight w:val="865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BE5F1"/>
            <w:vAlign w:val="center"/>
          </w:tcPr>
          <w:p w14:paraId="0BB0090B" w14:textId="203AAB6F" w:rsidR="00E26DC0" w:rsidRPr="00A54227" w:rsidRDefault="00935460" w:rsidP="00DD244F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26 / 26 FFF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2FC1BC3A" w14:textId="01B0B0BC" w:rsidR="00E26DC0" w:rsidRPr="00A965C8" w:rsidRDefault="00935460" w:rsidP="00DD244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2022</w:t>
            </w:r>
          </w:p>
        </w:tc>
      </w:tr>
    </w:tbl>
    <w:p w14:paraId="2B25C8F3" w14:textId="77777777" w:rsidR="00A73C7C" w:rsidRPr="003C615B" w:rsidRDefault="00A73C7C">
      <w:pPr>
        <w:rPr>
          <w:rFonts w:cs="Arial"/>
          <w:lang w:val="ru-RU"/>
        </w:rPr>
      </w:pPr>
    </w:p>
    <w:p w14:paraId="639ADEB4" w14:textId="77777777" w:rsidR="005E07AD" w:rsidRPr="005E07AD" w:rsidRDefault="005E07AD" w:rsidP="00A965C8">
      <w:pPr>
        <w:spacing w:after="240"/>
        <w:outlineLvl w:val="0"/>
        <w:rPr>
          <w:rFonts w:cs="Arial"/>
          <w:b/>
          <w:sz w:val="28"/>
          <w:lang w:val="ru-RU"/>
        </w:rPr>
      </w:pPr>
      <w:r w:rsidRPr="005E07AD">
        <w:rPr>
          <w:rFonts w:cs="Arial"/>
          <w:b/>
          <w:sz w:val="28"/>
          <w:lang w:val="ru-RU"/>
        </w:rPr>
        <w:t>Отчет аудитор</w:t>
      </w:r>
      <w:r>
        <w:rPr>
          <w:rFonts w:cs="Arial"/>
          <w:b/>
          <w:sz w:val="28"/>
          <w:lang w:val="ru-RU"/>
        </w:rPr>
        <w:t>а</w:t>
      </w:r>
    </w:p>
    <w:tbl>
      <w:tblPr>
        <w:tblW w:w="978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4262C6" w:rsidRPr="00563D4E" w14:paraId="07188E25" w14:textId="77777777" w:rsidTr="005E07AD">
        <w:tc>
          <w:tcPr>
            <w:tcW w:w="9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E83B8" w14:textId="77777777" w:rsidR="004262C6" w:rsidRPr="005E07AD" w:rsidRDefault="004262C6" w:rsidP="005E07AD">
            <w:pPr>
              <w:tabs>
                <w:tab w:val="left" w:pos="-840"/>
                <w:tab w:val="left" w:pos="-240"/>
                <w:tab w:val="left" w:pos="828"/>
                <w:tab w:val="left" w:pos="5786"/>
              </w:tabs>
              <w:suppressAutoHyphens/>
              <w:spacing w:before="240" w:after="120"/>
              <w:jc w:val="both"/>
              <w:rPr>
                <w:rFonts w:cs="Arial"/>
                <w:b/>
                <w:spacing w:val="-2"/>
                <w:sz w:val="22"/>
                <w:lang w:val="ru-RU"/>
              </w:rPr>
            </w:pPr>
            <w:r w:rsidRPr="005E07AD">
              <w:rPr>
                <w:rFonts w:cs="Arial"/>
                <w:b/>
                <w:spacing w:val="-2"/>
                <w:sz w:val="22"/>
                <w:lang w:val="ru-RU"/>
              </w:rPr>
              <w:t>ЦЕЛИ АУДИТА</w:t>
            </w:r>
          </w:p>
          <w:p w14:paraId="0FF00C01" w14:textId="77777777" w:rsidR="004262C6" w:rsidRPr="005E07AD" w:rsidRDefault="00B07370" w:rsidP="00327FE8">
            <w:pPr>
              <w:autoSpaceDE w:val="0"/>
              <w:autoSpaceDN w:val="0"/>
              <w:adjustRightInd w:val="0"/>
              <w:ind w:firstLine="356"/>
              <w:jc w:val="both"/>
              <w:outlineLvl w:val="2"/>
              <w:rPr>
                <w:rFonts w:cs="Arial"/>
                <w:spacing w:val="-2"/>
                <w:sz w:val="24"/>
                <w:lang w:val="ru-RU"/>
              </w:rPr>
            </w:pPr>
            <w:r w:rsidRPr="005E07AD">
              <w:rPr>
                <w:rFonts w:cs="Arial"/>
                <w:sz w:val="22"/>
                <w:lang w:val="ru-RU"/>
              </w:rPr>
              <w:t xml:space="preserve">Проверка </w:t>
            </w:r>
            <w:r w:rsidR="00ED415C" w:rsidRPr="005E07AD">
              <w:rPr>
                <w:rFonts w:cs="Arial"/>
                <w:sz w:val="22"/>
                <w:lang w:val="ru-RU"/>
              </w:rPr>
              <w:t xml:space="preserve">правильности </w:t>
            </w:r>
            <w:r w:rsidR="00607CF9" w:rsidRPr="005E07AD">
              <w:rPr>
                <w:rFonts w:cs="Arial"/>
                <w:sz w:val="22"/>
                <w:lang w:val="ru-RU"/>
              </w:rPr>
              <w:t>данных</w:t>
            </w:r>
            <w:r w:rsidR="0076215E" w:rsidRPr="005E07AD">
              <w:rPr>
                <w:rFonts w:cs="Arial"/>
                <w:sz w:val="22"/>
                <w:lang w:val="ru-RU"/>
              </w:rPr>
              <w:t>,</w:t>
            </w:r>
            <w:r w:rsidR="00607CF9" w:rsidRPr="005E07AD">
              <w:rPr>
                <w:rFonts w:cs="Arial"/>
                <w:sz w:val="22"/>
                <w:lang w:val="ru-RU"/>
              </w:rPr>
              <w:t xml:space="preserve"> </w:t>
            </w:r>
            <w:r w:rsidR="00ED415C" w:rsidRPr="005E07AD">
              <w:rPr>
                <w:rFonts w:cs="Arial"/>
                <w:sz w:val="22"/>
                <w:lang w:val="ru-RU"/>
              </w:rPr>
              <w:t xml:space="preserve">отраженных </w:t>
            </w:r>
            <w:r w:rsidR="00607CF9" w:rsidRPr="005E07AD">
              <w:rPr>
                <w:rFonts w:cs="Arial"/>
                <w:sz w:val="22"/>
                <w:lang w:val="ru-RU"/>
              </w:rPr>
              <w:t>в бухгалтерской (финансовой) отчетности</w:t>
            </w:r>
          </w:p>
          <w:p w14:paraId="070933E5" w14:textId="77777777" w:rsidR="003C615B" w:rsidRPr="003C615B" w:rsidRDefault="003C615B" w:rsidP="003C615B">
            <w:pPr>
              <w:autoSpaceDE w:val="0"/>
              <w:autoSpaceDN w:val="0"/>
              <w:adjustRightInd w:val="0"/>
              <w:ind w:firstLine="540"/>
              <w:jc w:val="both"/>
              <w:outlineLvl w:val="2"/>
              <w:rPr>
                <w:rFonts w:cs="Arial"/>
                <w:spacing w:val="-2"/>
                <w:sz w:val="22"/>
                <w:lang w:val="ru-RU"/>
              </w:rPr>
            </w:pPr>
          </w:p>
        </w:tc>
      </w:tr>
    </w:tbl>
    <w:p w14:paraId="5411CC86" w14:textId="77777777" w:rsidR="00327FE8" w:rsidRDefault="00327FE8" w:rsidP="00A0690D">
      <w:pPr>
        <w:pStyle w:val="a3"/>
        <w:rPr>
          <w:rFonts w:cs="Arial"/>
          <w:sz w:val="20"/>
          <w:lang w:val="ru-RU"/>
        </w:rPr>
      </w:pPr>
      <w:bookmarkStart w:id="0" w:name="_Toc59359132"/>
    </w:p>
    <w:p w14:paraId="49E01B87" w14:textId="77777777" w:rsidR="00327FE8" w:rsidRPr="003C615B" w:rsidRDefault="00327FE8" w:rsidP="00A0690D">
      <w:pPr>
        <w:pStyle w:val="a3"/>
        <w:rPr>
          <w:rFonts w:cs="Arial"/>
          <w:sz w:val="20"/>
          <w:lang w:val="ru-RU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27FE8" w:rsidRPr="00563D4E" w14:paraId="0037611F" w14:textId="77777777" w:rsidTr="007B0FD1">
        <w:tc>
          <w:tcPr>
            <w:tcW w:w="9782" w:type="dxa"/>
          </w:tcPr>
          <w:p w14:paraId="358CE4A2" w14:textId="77777777" w:rsidR="00327FE8" w:rsidRDefault="00327FE8" w:rsidP="00843B67">
            <w:pPr>
              <w:jc w:val="both"/>
              <w:rPr>
                <w:rFonts w:cs="Arial"/>
                <w:sz w:val="18"/>
                <w:lang w:val="ru-RU"/>
              </w:rPr>
            </w:pPr>
          </w:p>
          <w:p w14:paraId="792BE57A" w14:textId="77777777" w:rsidR="00327FE8" w:rsidRPr="00327FE8" w:rsidRDefault="00327FE8" w:rsidP="00327FE8">
            <w:pPr>
              <w:ind w:firstLine="318"/>
              <w:jc w:val="both"/>
              <w:rPr>
                <w:rFonts w:cs="Arial"/>
                <w:sz w:val="22"/>
                <w:lang w:val="ru-RU"/>
              </w:rPr>
            </w:pPr>
            <w:r w:rsidRPr="00327FE8">
              <w:rPr>
                <w:rFonts w:cs="Arial"/>
                <w:sz w:val="22"/>
                <w:lang w:val="ru-RU"/>
              </w:rPr>
              <w:t>Отчет аудитора подготовлен и выдан клиенту</w:t>
            </w:r>
            <w:r>
              <w:rPr>
                <w:rFonts w:cs="Arial"/>
                <w:sz w:val="22"/>
                <w:lang w:val="ru-RU"/>
              </w:rPr>
              <w:t xml:space="preserve">. </w:t>
            </w:r>
          </w:p>
          <w:p w14:paraId="240F763A" w14:textId="77777777" w:rsidR="00327FE8" w:rsidRPr="003C615B" w:rsidRDefault="00327FE8" w:rsidP="00ED415C">
            <w:pPr>
              <w:jc w:val="center"/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679591C4" w14:textId="77777777" w:rsidR="00327FE8" w:rsidRDefault="00327FE8" w:rsidP="00327FE8">
      <w:pPr>
        <w:pStyle w:val="12"/>
        <w:ind w:firstLine="0"/>
        <w:rPr>
          <w:rFonts w:ascii="Arial" w:hAnsi="Arial" w:cs="Arial"/>
        </w:rPr>
      </w:pPr>
    </w:p>
    <w:p w14:paraId="7005EC2F" w14:textId="77777777" w:rsidR="00327FE8" w:rsidRPr="003C615B" w:rsidRDefault="00327FE8" w:rsidP="00327FE8">
      <w:pPr>
        <w:pStyle w:val="12"/>
        <w:ind w:firstLine="0"/>
        <w:rPr>
          <w:rFonts w:ascii="Arial" w:hAnsi="Arial" w:cs="Arial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C615B" w:rsidRPr="00563D4E" w14:paraId="5C54ADDE" w14:textId="77777777" w:rsidTr="005E07AD">
        <w:tc>
          <w:tcPr>
            <w:tcW w:w="9782" w:type="dxa"/>
          </w:tcPr>
          <w:p w14:paraId="2E42C973" w14:textId="77777777" w:rsidR="003C615B" w:rsidRDefault="003C615B" w:rsidP="00ED415C">
            <w:pPr>
              <w:jc w:val="both"/>
              <w:rPr>
                <w:rFonts w:cs="Arial"/>
                <w:sz w:val="18"/>
                <w:lang w:val="ru-RU"/>
              </w:rPr>
            </w:pPr>
          </w:p>
          <w:p w14:paraId="53371CB7" w14:textId="77777777" w:rsidR="003C615B" w:rsidRPr="00327FE8" w:rsidRDefault="003C615B" w:rsidP="00327FE8">
            <w:pPr>
              <w:ind w:firstLine="318"/>
              <w:jc w:val="both"/>
              <w:rPr>
                <w:rFonts w:cs="Arial"/>
                <w:sz w:val="22"/>
                <w:lang w:val="ru-RU"/>
              </w:rPr>
            </w:pPr>
            <w:r w:rsidRPr="00327FE8">
              <w:rPr>
                <w:rFonts w:cs="Arial"/>
                <w:sz w:val="22"/>
                <w:lang w:val="ru-RU"/>
              </w:rPr>
              <w:t xml:space="preserve">Отчет, выданный клиенту, хранится </w:t>
            </w:r>
            <w:r w:rsidR="00327FE8">
              <w:rPr>
                <w:rFonts w:cs="Arial"/>
                <w:sz w:val="22"/>
                <w:lang w:val="ru-RU"/>
              </w:rPr>
              <w:t>вторым экземпляром в рабочих документ</w:t>
            </w:r>
            <w:r w:rsidR="00A54227">
              <w:rPr>
                <w:rFonts w:cs="Arial"/>
                <w:sz w:val="22"/>
                <w:lang w:val="ru-RU"/>
              </w:rPr>
              <w:t>ах ООО АФ «</w:t>
            </w:r>
            <w:r w:rsidR="00785361">
              <w:rPr>
                <w:rFonts w:cs="Arial"/>
                <w:sz w:val="22"/>
                <w:lang w:val="ru-RU"/>
              </w:rPr>
              <w:t>Триада</w:t>
            </w:r>
            <w:r w:rsidR="00A54227">
              <w:rPr>
                <w:rFonts w:cs="Arial"/>
                <w:sz w:val="22"/>
                <w:lang w:val="ru-RU"/>
              </w:rPr>
              <w:t xml:space="preserve"> Аудит».</w:t>
            </w:r>
          </w:p>
          <w:p w14:paraId="04556D74" w14:textId="77777777" w:rsidR="003C615B" w:rsidRPr="003C615B" w:rsidRDefault="003C615B" w:rsidP="00142501">
            <w:pPr>
              <w:jc w:val="center"/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379EF65D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685E2A05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7F7EF2A8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44300600" w14:textId="77777777" w:rsidR="00ED415C" w:rsidRPr="003C615B" w:rsidRDefault="00ED415C" w:rsidP="00327FE8">
      <w:pPr>
        <w:pStyle w:val="12"/>
        <w:ind w:firstLine="0"/>
        <w:rPr>
          <w:rFonts w:ascii="Arial" w:hAnsi="Arial" w:cs="Arial"/>
        </w:rPr>
      </w:pPr>
    </w:p>
    <w:bookmarkEnd w:id="0"/>
    <w:p w14:paraId="0163084B" w14:textId="77777777" w:rsidR="000B37B9" w:rsidRPr="003C615B" w:rsidRDefault="000B37B9" w:rsidP="004262C6">
      <w:pPr>
        <w:pStyle w:val="a3"/>
        <w:rPr>
          <w:rFonts w:cs="Arial"/>
          <w:sz w:val="20"/>
          <w:lang w:val="ru-RU"/>
        </w:rPr>
      </w:pPr>
    </w:p>
    <w:tbl>
      <w:tblPr>
        <w:tblW w:w="9782" w:type="dxa"/>
        <w:tblInd w:w="-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4821"/>
      </w:tblGrid>
      <w:tr w:rsidR="004262C6" w:rsidRPr="003C615B" w14:paraId="593B477B" w14:textId="77777777" w:rsidTr="005E07AD">
        <w:tc>
          <w:tcPr>
            <w:tcW w:w="4961" w:type="dxa"/>
          </w:tcPr>
          <w:p w14:paraId="4F41D400" w14:textId="77777777" w:rsidR="00327FE8" w:rsidRPr="00327FE8" w:rsidRDefault="004262C6" w:rsidP="00327FE8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24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327FE8">
              <w:rPr>
                <w:rFonts w:cs="Arial"/>
                <w:spacing w:val="-2"/>
                <w:sz w:val="22"/>
              </w:rPr>
              <w:t>ЗАКЛЮЧЕНИЕ</w:t>
            </w:r>
          </w:p>
        </w:tc>
        <w:tc>
          <w:tcPr>
            <w:tcW w:w="4821" w:type="dxa"/>
          </w:tcPr>
          <w:p w14:paraId="2B6EEB07" w14:textId="77777777" w:rsidR="004262C6" w:rsidRPr="00327FE8" w:rsidRDefault="004262C6" w:rsidP="0018514B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</w:rPr>
            </w:pPr>
          </w:p>
        </w:tc>
      </w:tr>
      <w:tr w:rsidR="004262C6" w:rsidRPr="00563D4E" w14:paraId="06A8EC32" w14:textId="77777777" w:rsidTr="005E07AD">
        <w:tc>
          <w:tcPr>
            <w:tcW w:w="9782" w:type="dxa"/>
            <w:gridSpan w:val="2"/>
          </w:tcPr>
          <w:p w14:paraId="52320EA7" w14:textId="77777777" w:rsidR="004262C6" w:rsidRPr="00327FE8" w:rsidRDefault="00843B67" w:rsidP="00ED415C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z w:val="22"/>
                <w:lang w:val="ru-RU"/>
              </w:rPr>
            </w:pPr>
            <w:r w:rsidRPr="00327FE8">
              <w:rPr>
                <w:rFonts w:cs="Arial"/>
                <w:b/>
                <w:sz w:val="22"/>
                <w:lang w:val="ru-RU"/>
              </w:rPr>
              <w:t>Отчет аудитора имеется в наличии и направлен клиенту</w:t>
            </w:r>
            <w:r w:rsidR="00ED415C" w:rsidRPr="00327FE8">
              <w:rPr>
                <w:rFonts w:cs="Arial"/>
                <w:b/>
                <w:sz w:val="22"/>
                <w:lang w:val="ru-RU"/>
              </w:rPr>
              <w:t xml:space="preserve">. </w:t>
            </w:r>
          </w:p>
          <w:p w14:paraId="6568F5C1" w14:textId="77777777" w:rsidR="0076215E" w:rsidRPr="00327FE8" w:rsidRDefault="0076215E" w:rsidP="00ED415C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pacing w:val="-2"/>
                <w:sz w:val="22"/>
                <w:lang w:val="ru-RU"/>
              </w:rPr>
            </w:pPr>
          </w:p>
        </w:tc>
      </w:tr>
      <w:tr w:rsidR="00445D06" w:rsidRPr="003C615B" w14:paraId="252B7325" w14:textId="77777777" w:rsidTr="005E07AD">
        <w:tc>
          <w:tcPr>
            <w:tcW w:w="4961" w:type="dxa"/>
          </w:tcPr>
          <w:p w14:paraId="1979F00A" w14:textId="046FDAC0" w:rsidR="00445D06" w:rsidRPr="00DD244F" w:rsidRDefault="00445D06" w:rsidP="00445D06">
            <w:pPr>
              <w:tabs>
                <w:tab w:val="left" w:pos="-840"/>
                <w:tab w:val="left" w:pos="-240"/>
                <w:tab w:val="left" w:pos="828"/>
                <w:tab w:val="left" w:pos="2599"/>
                <w:tab w:val="left" w:pos="2908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Подготовил: </w:t>
            </w:r>
            <w:r w:rsidR="00935460">
              <w:rPr>
                <w:rFonts w:cs="Arial"/>
                <w:bCs/>
                <w:iCs/>
                <w:lang w:val="en-US"/>
              </w:rPr>
              <w:t>Печников П.А.,Крупович Р.В</w:t>
            </w:r>
            <w:r w:rsidRPr="00DD244F">
              <w:rPr>
                <w:rFonts w:cs="Arial"/>
                <w:spacing w:val="-2"/>
                <w:sz w:val="22"/>
                <w:u w:val="single"/>
                <w:lang w:val="ru-RU"/>
              </w:rPr>
              <w:t xml:space="preserve">                           </w:t>
            </w:r>
          </w:p>
        </w:tc>
        <w:tc>
          <w:tcPr>
            <w:tcW w:w="4821" w:type="dxa"/>
          </w:tcPr>
          <w:p w14:paraId="75FA7A1C" w14:textId="7472D6C1" w:rsidR="00445D06" w:rsidRPr="00DD244F" w:rsidRDefault="00445D06" w:rsidP="002031E7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Дата:  </w:t>
            </w:r>
            <w:r w:rsidRPr="00DD244F">
              <w:rPr>
                <w:rFonts w:cs="Arial"/>
                <w:spacing w:val="-2"/>
                <w:sz w:val="22"/>
                <w:lang w:val="en-US"/>
              </w:rPr>
              <w:t xml:space="preserve">     </w:t>
            </w: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 </w:t>
            </w:r>
            <w:r w:rsidR="00935460">
              <w:rPr>
                <w:rFonts w:cs="Arial"/>
                <w:spacing w:val="-2"/>
                <w:sz w:val="22"/>
                <w:lang w:val="en-US"/>
              </w:rPr>
              <w:t>04.07.2022-15.07.2022</w:t>
            </w:r>
          </w:p>
        </w:tc>
      </w:tr>
      <w:tr w:rsidR="00445D06" w:rsidRPr="003C615B" w14:paraId="22482CBB" w14:textId="77777777" w:rsidTr="00327FE8">
        <w:trPr>
          <w:trHeight w:val="1215"/>
        </w:trPr>
        <w:tc>
          <w:tcPr>
            <w:tcW w:w="4961" w:type="dxa"/>
          </w:tcPr>
          <w:p w14:paraId="0EED065F" w14:textId="5628AA05" w:rsidR="00445D06" w:rsidRPr="00DD244F" w:rsidRDefault="00445D06" w:rsidP="00B07512">
            <w:pPr>
              <w:tabs>
                <w:tab w:val="left" w:pos="-840"/>
                <w:tab w:val="left" w:pos="-240"/>
                <w:tab w:val="left" w:pos="828"/>
                <w:tab w:val="left" w:pos="2599"/>
                <w:tab w:val="left" w:pos="2908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Проверил: </w:t>
            </w:r>
            <w:r w:rsidRPr="00DD244F">
              <w:rPr>
                <w:rFonts w:cs="Arial"/>
                <w:bCs/>
                <w:iCs/>
                <w:lang w:val="en-US"/>
              </w:rPr>
              <w:t xml:space="preserve"> </w:t>
            </w:r>
            <w:r w:rsidR="00935460">
              <w:rPr>
                <w:rFonts w:cs="Arial"/>
                <w:bCs/>
                <w:iCs/>
                <w:lang w:val="en-US"/>
              </w:rPr>
              <w:t>Печников П.А.</w:t>
            </w: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 </w:t>
            </w:r>
            <w:r w:rsidRPr="00DD244F">
              <w:rPr>
                <w:rFonts w:cs="Arial"/>
                <w:spacing w:val="-2"/>
                <w:sz w:val="22"/>
                <w:u w:val="single"/>
                <w:lang w:val="ru-RU"/>
              </w:rPr>
              <w:t xml:space="preserve">                          </w:t>
            </w:r>
          </w:p>
        </w:tc>
        <w:tc>
          <w:tcPr>
            <w:tcW w:w="4821" w:type="dxa"/>
          </w:tcPr>
          <w:p w14:paraId="361A1945" w14:textId="0FAF57C4" w:rsidR="00445D06" w:rsidRPr="00DD244F" w:rsidRDefault="00445D06" w:rsidP="00445D06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Дата:        </w:t>
            </w:r>
            <w:r w:rsidR="00935460">
              <w:rPr>
                <w:rFonts w:cs="Arial"/>
                <w:spacing w:val="-2"/>
                <w:sz w:val="22"/>
                <w:lang w:val="en-US"/>
              </w:rPr>
              <w:t>15.07.2022</w:t>
            </w:r>
          </w:p>
        </w:tc>
      </w:tr>
    </w:tbl>
    <w:p w14:paraId="45E8D268" w14:textId="77777777" w:rsidR="00A73C7C" w:rsidRPr="003C615B" w:rsidRDefault="00A73C7C" w:rsidP="00D977CB">
      <w:pPr>
        <w:rPr>
          <w:rFonts w:cs="Arial"/>
          <w:sz w:val="18"/>
          <w:szCs w:val="18"/>
          <w:lang w:val="en-US"/>
        </w:rPr>
      </w:pPr>
    </w:p>
    <w:sectPr w:rsidR="00A73C7C" w:rsidRPr="003C615B" w:rsidSect="005845B3">
      <w:pgSz w:w="11906" w:h="16838" w:code="9"/>
      <w:pgMar w:top="851" w:right="1134" w:bottom="1134" w:left="1418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575AB" w14:textId="77777777" w:rsidR="00920728" w:rsidRDefault="00920728">
      <w:r>
        <w:separator/>
      </w:r>
    </w:p>
  </w:endnote>
  <w:endnote w:type="continuationSeparator" w:id="0">
    <w:p w14:paraId="18494F36" w14:textId="77777777" w:rsidR="00920728" w:rsidRDefault="0092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18E6D" w14:textId="77777777" w:rsidR="00920728" w:rsidRDefault="00920728">
      <w:r>
        <w:separator/>
      </w:r>
    </w:p>
  </w:footnote>
  <w:footnote w:type="continuationSeparator" w:id="0">
    <w:p w14:paraId="73F5AAC8" w14:textId="77777777" w:rsidR="00920728" w:rsidRDefault="00920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35CCA"/>
    <w:multiLevelType w:val="hybridMultilevel"/>
    <w:tmpl w:val="E4F06F9E"/>
    <w:lvl w:ilvl="0" w:tplc="78E0C67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B3B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B151BA"/>
    <w:multiLevelType w:val="hybridMultilevel"/>
    <w:tmpl w:val="B396FFF2"/>
    <w:lvl w:ilvl="0" w:tplc="08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9B3045B"/>
    <w:multiLevelType w:val="singleLevel"/>
    <w:tmpl w:val="78E0C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301434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333B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9448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55F7F"/>
    <w:multiLevelType w:val="hybridMultilevel"/>
    <w:tmpl w:val="DE8ADD06"/>
    <w:lvl w:ilvl="0" w:tplc="2E34F2F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858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2306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6A390D"/>
    <w:multiLevelType w:val="singleLevel"/>
    <w:tmpl w:val="E97AA2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79B6198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10"/>
    <w:rsid w:val="00010F62"/>
    <w:rsid w:val="00041F20"/>
    <w:rsid w:val="000B37B9"/>
    <w:rsid w:val="000C23A7"/>
    <w:rsid w:val="000E2A31"/>
    <w:rsid w:val="00110004"/>
    <w:rsid w:val="00112318"/>
    <w:rsid w:val="001202CA"/>
    <w:rsid w:val="001214E5"/>
    <w:rsid w:val="00134540"/>
    <w:rsid w:val="0016635E"/>
    <w:rsid w:val="0018514B"/>
    <w:rsid w:val="00190A0E"/>
    <w:rsid w:val="00194AB3"/>
    <w:rsid w:val="00194C47"/>
    <w:rsid w:val="001B48A7"/>
    <w:rsid w:val="001D0378"/>
    <w:rsid w:val="001D4654"/>
    <w:rsid w:val="001F6A92"/>
    <w:rsid w:val="002031E7"/>
    <w:rsid w:val="00231170"/>
    <w:rsid w:val="00275C40"/>
    <w:rsid w:val="002940E5"/>
    <w:rsid w:val="002B42B7"/>
    <w:rsid w:val="002C50A4"/>
    <w:rsid w:val="00306900"/>
    <w:rsid w:val="00327FE8"/>
    <w:rsid w:val="0037124D"/>
    <w:rsid w:val="003C615B"/>
    <w:rsid w:val="003D3F69"/>
    <w:rsid w:val="00423D4A"/>
    <w:rsid w:val="004262C6"/>
    <w:rsid w:val="004262CF"/>
    <w:rsid w:val="00441B42"/>
    <w:rsid w:val="00445D06"/>
    <w:rsid w:val="0045103D"/>
    <w:rsid w:val="00455C92"/>
    <w:rsid w:val="004571D6"/>
    <w:rsid w:val="00480379"/>
    <w:rsid w:val="0048742D"/>
    <w:rsid w:val="004B2672"/>
    <w:rsid w:val="00504378"/>
    <w:rsid w:val="00531425"/>
    <w:rsid w:val="00563D4E"/>
    <w:rsid w:val="005845B3"/>
    <w:rsid w:val="005E07AD"/>
    <w:rsid w:val="005E188E"/>
    <w:rsid w:val="005E18C1"/>
    <w:rsid w:val="005E205F"/>
    <w:rsid w:val="00607CF9"/>
    <w:rsid w:val="00616E8A"/>
    <w:rsid w:val="0062578B"/>
    <w:rsid w:val="0063312C"/>
    <w:rsid w:val="00654033"/>
    <w:rsid w:val="00666690"/>
    <w:rsid w:val="006952E9"/>
    <w:rsid w:val="006D16A9"/>
    <w:rsid w:val="006E7D01"/>
    <w:rsid w:val="006F1DD8"/>
    <w:rsid w:val="006F530E"/>
    <w:rsid w:val="00727CC8"/>
    <w:rsid w:val="007304A0"/>
    <w:rsid w:val="00731D03"/>
    <w:rsid w:val="00732A14"/>
    <w:rsid w:val="007401D0"/>
    <w:rsid w:val="0074591F"/>
    <w:rsid w:val="007466B2"/>
    <w:rsid w:val="0076215E"/>
    <w:rsid w:val="00773EC8"/>
    <w:rsid w:val="00781918"/>
    <w:rsid w:val="00781E32"/>
    <w:rsid w:val="00785361"/>
    <w:rsid w:val="007B25C0"/>
    <w:rsid w:val="007E3734"/>
    <w:rsid w:val="00826493"/>
    <w:rsid w:val="00843B67"/>
    <w:rsid w:val="00846E7F"/>
    <w:rsid w:val="008811BD"/>
    <w:rsid w:val="008C577C"/>
    <w:rsid w:val="008E1835"/>
    <w:rsid w:val="00920728"/>
    <w:rsid w:val="00935460"/>
    <w:rsid w:val="009724A9"/>
    <w:rsid w:val="0097388A"/>
    <w:rsid w:val="009A17F8"/>
    <w:rsid w:val="009C5E03"/>
    <w:rsid w:val="009D53AB"/>
    <w:rsid w:val="009E7AF0"/>
    <w:rsid w:val="009F1049"/>
    <w:rsid w:val="009F4342"/>
    <w:rsid w:val="00A02BFA"/>
    <w:rsid w:val="00A0690D"/>
    <w:rsid w:val="00A22036"/>
    <w:rsid w:val="00A47356"/>
    <w:rsid w:val="00A54227"/>
    <w:rsid w:val="00A55A2E"/>
    <w:rsid w:val="00A73C7C"/>
    <w:rsid w:val="00A82096"/>
    <w:rsid w:val="00A8377D"/>
    <w:rsid w:val="00A965C8"/>
    <w:rsid w:val="00AC31D1"/>
    <w:rsid w:val="00AC6DEF"/>
    <w:rsid w:val="00AE69BA"/>
    <w:rsid w:val="00AF1388"/>
    <w:rsid w:val="00AF3C88"/>
    <w:rsid w:val="00B04F10"/>
    <w:rsid w:val="00B07370"/>
    <w:rsid w:val="00B07512"/>
    <w:rsid w:val="00B67FD9"/>
    <w:rsid w:val="00BA5806"/>
    <w:rsid w:val="00BF685B"/>
    <w:rsid w:val="00BF7468"/>
    <w:rsid w:val="00C16677"/>
    <w:rsid w:val="00C6500C"/>
    <w:rsid w:val="00C712DA"/>
    <w:rsid w:val="00C90A0B"/>
    <w:rsid w:val="00C94323"/>
    <w:rsid w:val="00CA1384"/>
    <w:rsid w:val="00CB184A"/>
    <w:rsid w:val="00CD338D"/>
    <w:rsid w:val="00CE3766"/>
    <w:rsid w:val="00CF32FB"/>
    <w:rsid w:val="00D027E6"/>
    <w:rsid w:val="00D03BC3"/>
    <w:rsid w:val="00D10997"/>
    <w:rsid w:val="00D4210B"/>
    <w:rsid w:val="00D467EF"/>
    <w:rsid w:val="00D54723"/>
    <w:rsid w:val="00D5587E"/>
    <w:rsid w:val="00D80B8D"/>
    <w:rsid w:val="00D86323"/>
    <w:rsid w:val="00D977CB"/>
    <w:rsid w:val="00DD244F"/>
    <w:rsid w:val="00DF32DE"/>
    <w:rsid w:val="00DF6265"/>
    <w:rsid w:val="00E044E2"/>
    <w:rsid w:val="00E26DC0"/>
    <w:rsid w:val="00E64CB6"/>
    <w:rsid w:val="00E73C2C"/>
    <w:rsid w:val="00EA2CB3"/>
    <w:rsid w:val="00ED415C"/>
    <w:rsid w:val="00ED7B0A"/>
    <w:rsid w:val="00F16514"/>
    <w:rsid w:val="00F50CA0"/>
    <w:rsid w:val="00F6387B"/>
    <w:rsid w:val="00F9515D"/>
    <w:rsid w:val="00FD2F30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65B74C5"/>
  <w15:docId w15:val="{1E1FF789-B571-4DDC-BD9F-4238680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4CB6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rsid w:val="00E64CB6"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64CB6"/>
    <w:pPr>
      <w:keepNext/>
      <w:spacing w:before="60" w:after="60"/>
      <w:jc w:val="center"/>
      <w:outlineLvl w:val="1"/>
    </w:pPr>
    <w:rPr>
      <w:b/>
      <w:sz w:val="18"/>
    </w:rPr>
  </w:style>
  <w:style w:type="paragraph" w:styleId="3">
    <w:name w:val="heading 3"/>
    <w:basedOn w:val="a"/>
    <w:next w:val="a"/>
    <w:qFormat/>
    <w:rsid w:val="00E64CB6"/>
    <w:pPr>
      <w:keepNext/>
      <w:outlineLvl w:val="2"/>
    </w:pPr>
    <w:rPr>
      <w:b/>
      <w:sz w:val="18"/>
    </w:rPr>
  </w:style>
  <w:style w:type="paragraph" w:styleId="4">
    <w:name w:val="heading 4"/>
    <w:basedOn w:val="a"/>
    <w:next w:val="a"/>
    <w:qFormat/>
    <w:rsid w:val="00E64CB6"/>
    <w:pPr>
      <w:keepNext/>
      <w:spacing w:after="60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E64CB6"/>
    <w:pPr>
      <w:keepNext/>
      <w:outlineLvl w:val="4"/>
    </w:pPr>
    <w:rPr>
      <w:b/>
      <w:sz w:val="14"/>
    </w:rPr>
  </w:style>
  <w:style w:type="paragraph" w:styleId="6">
    <w:name w:val="heading 6"/>
    <w:basedOn w:val="a"/>
    <w:next w:val="a"/>
    <w:qFormat/>
    <w:rsid w:val="00E64CB6"/>
    <w:pPr>
      <w:keepNext/>
      <w:spacing w:before="120" w:after="120"/>
      <w:jc w:val="both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64CB6"/>
    <w:rPr>
      <w:b/>
      <w:sz w:val="18"/>
    </w:rPr>
  </w:style>
  <w:style w:type="paragraph" w:styleId="a4">
    <w:name w:val="Body Text Indent"/>
    <w:basedOn w:val="a"/>
    <w:semiHidden/>
    <w:rsid w:val="00E64CB6"/>
    <w:pPr>
      <w:ind w:left="-426"/>
    </w:pPr>
  </w:style>
  <w:style w:type="paragraph" w:styleId="20">
    <w:name w:val="Body Text 2"/>
    <w:basedOn w:val="a"/>
    <w:semiHidden/>
    <w:rsid w:val="00E64CB6"/>
    <w:pPr>
      <w:jc w:val="both"/>
    </w:pPr>
    <w:rPr>
      <w:b/>
      <w:sz w:val="18"/>
    </w:rPr>
  </w:style>
  <w:style w:type="paragraph" w:styleId="a5">
    <w:name w:val="Balloon Text"/>
    <w:basedOn w:val="a"/>
    <w:semiHidden/>
    <w:rsid w:val="00E64CB6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E64CB6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E64CB6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E64CB6"/>
  </w:style>
  <w:style w:type="paragraph" w:customStyle="1" w:styleId="aaieiaie3">
    <w:name w:val="aaieiaie 3"/>
    <w:basedOn w:val="a"/>
    <w:next w:val="a"/>
    <w:rsid w:val="004262C6"/>
    <w:pPr>
      <w:keepNext/>
      <w:widowControl w:val="0"/>
      <w:jc w:val="both"/>
    </w:pPr>
    <w:rPr>
      <w:rFonts w:ascii="Times New Roman" w:hAnsi="Times New Roman"/>
      <w:sz w:val="24"/>
      <w:lang w:val="ru-RU" w:eastAsia="ru-RU"/>
    </w:rPr>
  </w:style>
  <w:style w:type="paragraph" w:customStyle="1" w:styleId="caaieiaie4">
    <w:name w:val="caaieiaie 4"/>
    <w:basedOn w:val="a"/>
    <w:next w:val="a"/>
    <w:rsid w:val="004262C6"/>
    <w:pPr>
      <w:keepNext/>
      <w:widowControl w:val="0"/>
      <w:jc w:val="right"/>
    </w:pPr>
    <w:rPr>
      <w:rFonts w:ascii="Times New Roman" w:hAnsi="Times New Roman"/>
      <w:b/>
      <w:sz w:val="32"/>
      <w:lang w:val="ru-RU" w:eastAsia="ru-RU"/>
    </w:rPr>
  </w:style>
  <w:style w:type="character" w:styleId="a9">
    <w:name w:val="footnote reference"/>
    <w:basedOn w:val="a0"/>
    <w:rsid w:val="004262C6"/>
    <w:rPr>
      <w:vertAlign w:val="superscript"/>
    </w:rPr>
  </w:style>
  <w:style w:type="paragraph" w:customStyle="1" w:styleId="aa">
    <w:name w:val="Сноска"/>
    <w:basedOn w:val="a"/>
    <w:rsid w:val="00E64CB6"/>
    <w:pPr>
      <w:spacing w:after="120"/>
      <w:jc w:val="both"/>
    </w:pPr>
    <w:rPr>
      <w:sz w:val="18"/>
      <w:lang w:val="ru-RU" w:eastAsia="ru-RU"/>
    </w:rPr>
  </w:style>
  <w:style w:type="paragraph" w:styleId="ab">
    <w:name w:val="endnote text"/>
    <w:basedOn w:val="a"/>
    <w:semiHidden/>
    <w:rsid w:val="00E64CB6"/>
    <w:rPr>
      <w:lang w:val="ru-RU" w:eastAsia="ru-RU"/>
    </w:rPr>
  </w:style>
  <w:style w:type="table" w:styleId="ac">
    <w:name w:val="Table Grid"/>
    <w:basedOn w:val="a1"/>
    <w:uiPriority w:val="59"/>
    <w:rsid w:val="00E64CB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4262C6"/>
    <w:pPr>
      <w:jc w:val="center"/>
    </w:pPr>
    <w:rPr>
      <w:rFonts w:ascii="Times New Roman" w:hAnsi="Times New Roman"/>
      <w:sz w:val="24"/>
      <w:lang w:val="ru-RU" w:eastAsia="ru-RU"/>
    </w:rPr>
  </w:style>
  <w:style w:type="character" w:customStyle="1" w:styleId="ae">
    <w:name w:val="Заголовок Знак"/>
    <w:basedOn w:val="a0"/>
    <w:link w:val="ad"/>
    <w:rsid w:val="004262C6"/>
    <w:rPr>
      <w:sz w:val="24"/>
    </w:rPr>
  </w:style>
  <w:style w:type="paragraph" w:styleId="af">
    <w:name w:val="footnote text"/>
    <w:basedOn w:val="a"/>
    <w:link w:val="af0"/>
    <w:rsid w:val="004262C6"/>
    <w:rPr>
      <w:rFonts w:ascii="Times New Roman" w:hAnsi="Times New Roman"/>
      <w:lang w:val="ru-RU" w:eastAsia="ru-RU"/>
    </w:rPr>
  </w:style>
  <w:style w:type="character" w:customStyle="1" w:styleId="af0">
    <w:name w:val="Текст сноски Знак"/>
    <w:basedOn w:val="a0"/>
    <w:link w:val="af"/>
    <w:rsid w:val="004262C6"/>
  </w:style>
  <w:style w:type="paragraph" w:customStyle="1" w:styleId="caaieiaie6">
    <w:name w:val="caaieiaie 6"/>
    <w:basedOn w:val="a"/>
    <w:next w:val="a"/>
    <w:rsid w:val="00F6387B"/>
    <w:pPr>
      <w:keepNext/>
      <w:widowControl w:val="0"/>
    </w:pPr>
    <w:rPr>
      <w:rFonts w:ascii="Times New Roman" w:hAnsi="Times New Roman"/>
      <w:sz w:val="24"/>
      <w:lang w:val="en-US" w:eastAsia="ru-RU"/>
    </w:rPr>
  </w:style>
  <w:style w:type="paragraph" w:customStyle="1" w:styleId="14">
    <w:name w:val="Обычный 14 с отступом"/>
    <w:basedOn w:val="a"/>
    <w:link w:val="140"/>
    <w:rsid w:val="00041F20"/>
    <w:pPr>
      <w:ind w:firstLine="709"/>
      <w:jc w:val="both"/>
    </w:pPr>
    <w:rPr>
      <w:rFonts w:ascii="Times New Roman" w:hAnsi="Times New Roman"/>
      <w:color w:val="000000"/>
      <w:sz w:val="28"/>
      <w:szCs w:val="24"/>
      <w:lang w:val="ru-RU" w:eastAsia="ru-RU"/>
    </w:rPr>
  </w:style>
  <w:style w:type="character" w:customStyle="1" w:styleId="140">
    <w:name w:val="Обычный 14 с отступом Знак"/>
    <w:basedOn w:val="a0"/>
    <w:link w:val="14"/>
    <w:rsid w:val="00041F20"/>
    <w:rPr>
      <w:color w:val="000000"/>
      <w:sz w:val="28"/>
      <w:szCs w:val="24"/>
    </w:rPr>
  </w:style>
  <w:style w:type="paragraph" w:customStyle="1" w:styleId="af1">
    <w:name w:val="Заголовок таблицы"/>
    <w:basedOn w:val="a4"/>
    <w:link w:val="af2"/>
    <w:rsid w:val="00041F20"/>
  </w:style>
  <w:style w:type="character" w:customStyle="1" w:styleId="af2">
    <w:name w:val="Заголовок таблицы Знак"/>
    <w:basedOn w:val="a0"/>
    <w:link w:val="af1"/>
    <w:rsid w:val="00041F20"/>
    <w:rPr>
      <w:rFonts w:ascii="Arial" w:hAnsi="Arial"/>
      <w:lang w:val="en-GB" w:eastAsia="en-GB"/>
    </w:rPr>
  </w:style>
  <w:style w:type="paragraph" w:customStyle="1" w:styleId="af3">
    <w:name w:val="Таблица"/>
    <w:basedOn w:val="af4"/>
    <w:link w:val="af5"/>
    <w:autoRedefine/>
    <w:rsid w:val="00041F20"/>
    <w:pPr>
      <w:jc w:val="right"/>
    </w:pPr>
    <w:rPr>
      <w:rFonts w:ascii="Times New Roman" w:hAnsi="Times New Roman"/>
      <w:lang w:val="ru-RU" w:eastAsia="ru-RU"/>
    </w:rPr>
  </w:style>
  <w:style w:type="paragraph" w:styleId="af4">
    <w:name w:val="Plain Text"/>
    <w:basedOn w:val="a"/>
    <w:link w:val="af6"/>
    <w:rsid w:val="00041F20"/>
    <w:rPr>
      <w:rFonts w:ascii="Courier New" w:hAnsi="Courier New" w:cs="Courier New"/>
    </w:rPr>
  </w:style>
  <w:style w:type="character" w:customStyle="1" w:styleId="af6">
    <w:name w:val="Текст Знак"/>
    <w:basedOn w:val="a0"/>
    <w:link w:val="af4"/>
    <w:rsid w:val="00041F20"/>
    <w:rPr>
      <w:rFonts w:ascii="Courier New" w:hAnsi="Courier New" w:cs="Courier New"/>
      <w:lang w:val="en-GB" w:eastAsia="en-GB"/>
    </w:rPr>
  </w:style>
  <w:style w:type="character" w:customStyle="1" w:styleId="af5">
    <w:name w:val="Таблица Знак"/>
    <w:basedOn w:val="a0"/>
    <w:link w:val="af3"/>
    <w:rsid w:val="00041F20"/>
    <w:rPr>
      <w:rFonts w:cs="Courier New"/>
    </w:rPr>
  </w:style>
  <w:style w:type="paragraph" w:customStyle="1" w:styleId="af7">
    <w:name w:val="Текст для таблицы"/>
    <w:basedOn w:val="a3"/>
    <w:rsid w:val="00041F20"/>
    <w:pPr>
      <w:jc w:val="both"/>
    </w:pPr>
    <w:rPr>
      <w:rFonts w:ascii="Times New Roman" w:hAnsi="Times New Roman"/>
      <w:b w:val="0"/>
      <w:sz w:val="24"/>
      <w:szCs w:val="24"/>
      <w:lang w:val="en-US" w:eastAsia="en-US"/>
    </w:rPr>
  </w:style>
  <w:style w:type="paragraph" w:customStyle="1" w:styleId="12">
    <w:name w:val="Обычный 12 с отступом"/>
    <w:basedOn w:val="14"/>
    <w:link w:val="120"/>
    <w:rsid w:val="00041F20"/>
    <w:rPr>
      <w:bCs/>
      <w:sz w:val="24"/>
    </w:rPr>
  </w:style>
  <w:style w:type="character" w:customStyle="1" w:styleId="120">
    <w:name w:val="Обычный 12 с отступом Знак"/>
    <w:basedOn w:val="a0"/>
    <w:link w:val="12"/>
    <w:rsid w:val="00041F20"/>
    <w:rPr>
      <w:bCs/>
      <w:color w:val="000000"/>
      <w:sz w:val="24"/>
      <w:szCs w:val="24"/>
    </w:rPr>
  </w:style>
  <w:style w:type="character" w:styleId="af8">
    <w:name w:val="annotation reference"/>
    <w:basedOn w:val="a0"/>
    <w:rsid w:val="00607CF9"/>
    <w:rPr>
      <w:sz w:val="16"/>
      <w:szCs w:val="16"/>
    </w:rPr>
  </w:style>
  <w:style w:type="paragraph" w:styleId="af9">
    <w:name w:val="annotation text"/>
    <w:basedOn w:val="a"/>
    <w:link w:val="afa"/>
    <w:rsid w:val="00607CF9"/>
  </w:style>
  <w:style w:type="character" w:customStyle="1" w:styleId="afa">
    <w:name w:val="Текст примечания Знак"/>
    <w:basedOn w:val="a0"/>
    <w:link w:val="af9"/>
    <w:rsid w:val="00607CF9"/>
    <w:rPr>
      <w:rFonts w:ascii="Arial" w:hAnsi="Arial"/>
      <w:lang w:val="en-GB" w:eastAsia="en-GB"/>
    </w:rPr>
  </w:style>
  <w:style w:type="paragraph" w:styleId="afb">
    <w:name w:val="annotation subject"/>
    <w:basedOn w:val="af9"/>
    <w:next w:val="af9"/>
    <w:link w:val="afc"/>
    <w:rsid w:val="00607CF9"/>
    <w:rPr>
      <w:b/>
      <w:bCs/>
    </w:rPr>
  </w:style>
  <w:style w:type="character" w:customStyle="1" w:styleId="afc">
    <w:name w:val="Тема примечания Знак"/>
    <w:basedOn w:val="afa"/>
    <w:link w:val="afb"/>
    <w:rsid w:val="00607CF9"/>
    <w:rPr>
      <w:rFonts w:ascii="Arial" w:hAnsi="Arial"/>
      <w:b/>
      <w:bCs/>
      <w:lang w:val="en-GB" w:eastAsia="en-GB"/>
    </w:rPr>
  </w:style>
  <w:style w:type="paragraph" w:styleId="afd">
    <w:name w:val="Document Map"/>
    <w:basedOn w:val="a"/>
    <w:link w:val="afe"/>
    <w:rsid w:val="00A965C8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rsid w:val="00A965C8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Local\Temp\AuditDA\projectDA720_C32576500018C60A\E_140p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10960F-CC6F-4E8F-9325-A7BE8B2F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E_140p.dot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CLIENT:</vt:lpstr>
    </vt:vector>
  </TitlesOfParts>
  <Company>PKF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CLIENT:</dc:title>
  <dc:creator>as</dc:creator>
  <cp:lastModifiedBy>8olkz</cp:lastModifiedBy>
  <cp:revision>2</cp:revision>
  <cp:lastPrinted>2017-07-11T05:50:00Z</cp:lastPrinted>
  <dcterms:created xsi:type="dcterms:W3CDTF">2022-07-04T18:49:00Z</dcterms:created>
  <dcterms:modified xsi:type="dcterms:W3CDTF">2022-07-04T18:49:00Z</dcterms:modified>
</cp:coreProperties>
</file>